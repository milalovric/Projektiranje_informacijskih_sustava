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C2FB" w14:textId="77777777" w:rsidR="003122D5" w:rsidRDefault="00CD6A4F" w:rsidP="008D7884">
      <w:pPr>
        <w:pStyle w:val="Naslov1"/>
      </w:pPr>
      <w:r>
        <w:t>Uvod</w:t>
      </w:r>
    </w:p>
    <w:p w14:paraId="1875E828" w14:textId="2C2D84CB" w:rsidR="000B2180" w:rsidRDefault="003122D5" w:rsidP="00AC6C0C">
      <w:r>
        <w:t>U ovom poglavlju opisuje se svrha studije izvedivosti, pozadina predloženog projekta, metodologija korištena za predstavljanje studije i reference na materijale korištene u provođenju studije izvedivosti.</w:t>
      </w:r>
    </w:p>
    <w:p w14:paraId="694C26ED" w14:textId="77777777" w:rsidR="003122D5" w:rsidRDefault="003122D5" w:rsidP="00AC6C0C"/>
    <w:p w14:paraId="7E57F31C" w14:textId="77777777" w:rsidR="000B2180" w:rsidRDefault="000B2180" w:rsidP="000B2180">
      <w:pPr>
        <w:pStyle w:val="Naslov2"/>
      </w:pPr>
      <w:r>
        <w:t>Svrha</w:t>
      </w:r>
    </w:p>
    <w:p w14:paraId="6CAB44A7" w14:textId="2CC37923" w:rsidR="000B2180" w:rsidRDefault="003122D5" w:rsidP="000B2180">
      <w:r>
        <w:t xml:space="preserve">Svrha ove studije izvedivosti je procijeniti mogućnost razvoja i implementacije aplikacije za administraciju </w:t>
      </w:r>
      <w:proofErr w:type="spellStart"/>
      <w:r>
        <w:t>caffe</w:t>
      </w:r>
      <w:proofErr w:type="spellEnd"/>
      <w:r>
        <w:t xml:space="preserve"> bara, koja bi trebala optimizirati upravljanje resursima, kao što su konobari, stolovi i računi. Cilj je identificirati najbolju strategiju za poboljšanje operativne učinkovitosti i korisničkog iskustva, istovremeno osiguravajući povrat investicije kroz trogodišnje razdoblje.</w:t>
      </w:r>
    </w:p>
    <w:p w14:paraId="620AFCB1" w14:textId="77777777" w:rsidR="003122D5" w:rsidRDefault="003122D5" w:rsidP="000B2180"/>
    <w:p w14:paraId="17BDA651" w14:textId="0FEF80F4" w:rsidR="000B2180" w:rsidRDefault="000B2180" w:rsidP="000B2180">
      <w:pPr>
        <w:pStyle w:val="Naslov2"/>
      </w:pPr>
      <w:r>
        <w:t>Povijest projekta</w:t>
      </w:r>
    </w:p>
    <w:p w14:paraId="7232B92D" w14:textId="77478792" w:rsidR="003122D5" w:rsidRPr="003122D5" w:rsidRDefault="003122D5" w:rsidP="003122D5">
      <w:r>
        <w:t xml:space="preserve">Projekt administracije </w:t>
      </w:r>
      <w:proofErr w:type="spellStart"/>
      <w:r>
        <w:t>caffe</w:t>
      </w:r>
      <w:proofErr w:type="spellEnd"/>
      <w:r>
        <w:t xml:space="preserve"> bara pokrenut je zbog rastuće potrebe za digitalizacijom poslovanja i unaprjeđenjem usluga koje </w:t>
      </w:r>
      <w:proofErr w:type="spellStart"/>
      <w:r>
        <w:t>caffe</w:t>
      </w:r>
      <w:proofErr w:type="spellEnd"/>
      <w:r>
        <w:t xml:space="preserve"> bar pruža svojim klijentima. Dosadašnji ručni procesi često su uzrokovali zastoje i pogreške u obradi narudžbi, što je rezultiralo nezadovoljstvom klijenata. Ovaj projekt ima za cilj uvesti učinkovitiji sustav koji će unaprijediti ukupnu operativnost i korisničko iskustvo.</w:t>
      </w:r>
    </w:p>
    <w:p w14:paraId="61A2359C" w14:textId="77777777" w:rsidR="000B2180" w:rsidRDefault="000B2180" w:rsidP="000B2180"/>
    <w:p w14:paraId="4FCA8B0C" w14:textId="0B3C9033" w:rsidR="000B2180" w:rsidRDefault="009E7096" w:rsidP="000B2180">
      <w:pPr>
        <w:pStyle w:val="Naslov2"/>
      </w:pPr>
      <w:r w:rsidRPr="005357C0">
        <w:t xml:space="preserve"> </w:t>
      </w:r>
      <w:r w:rsidR="000B2180">
        <w:t>Metodologija</w:t>
      </w:r>
    </w:p>
    <w:p w14:paraId="2D74B2CB" w14:textId="06844BCD" w:rsidR="003122D5" w:rsidRDefault="003122D5" w:rsidP="003122D5">
      <w:r>
        <w:t xml:space="preserve">Studija koristi analizu povrata investicije (ROI) i ponderirano vrednovanje alternativa kako bi procijenila tri različite strategije za izradu ili nabavu sustava: </w:t>
      </w:r>
    </w:p>
    <w:p w14:paraId="1C5CA03C" w14:textId="245F2DA3" w:rsidR="003122D5" w:rsidRDefault="003122D5" w:rsidP="00572F72">
      <w:pPr>
        <w:numPr>
          <w:ilvl w:val="0"/>
          <w:numId w:val="9"/>
        </w:numPr>
      </w:pPr>
      <w:r>
        <w:t xml:space="preserve"> Razvoj internog sustava</w:t>
      </w:r>
    </w:p>
    <w:p w14:paraId="72669629" w14:textId="457561E2" w:rsidR="003122D5" w:rsidRDefault="003122D5" w:rsidP="00572F72">
      <w:pPr>
        <w:numPr>
          <w:ilvl w:val="0"/>
          <w:numId w:val="9"/>
        </w:numPr>
      </w:pPr>
      <w:r>
        <w:t>Kupnja gotovog rješenja</w:t>
      </w:r>
    </w:p>
    <w:p w14:paraId="4338ED26" w14:textId="03F5E5E3" w:rsidR="003122D5" w:rsidRDefault="003122D5" w:rsidP="00572F72">
      <w:pPr>
        <w:numPr>
          <w:ilvl w:val="0"/>
          <w:numId w:val="9"/>
        </w:numPr>
      </w:pPr>
      <w:r>
        <w:t>Korištenje cloud-</w:t>
      </w:r>
      <w:proofErr w:type="spellStart"/>
      <w:r>
        <w:t>based</w:t>
      </w:r>
      <w:proofErr w:type="spellEnd"/>
      <w:r>
        <w:t xml:space="preserve"> sustava</w:t>
      </w:r>
    </w:p>
    <w:p w14:paraId="0B80E57F" w14:textId="5496310F" w:rsidR="003122D5" w:rsidRPr="003122D5" w:rsidRDefault="003122D5" w:rsidP="003122D5">
      <w:r>
        <w:t xml:space="preserve">Korištenjem ovih metoda, analizirat ćemo tehničku, operativnu i ekonomsku izvedivost svake opcije kako bismo odabrali najispravnije rješenje </w:t>
      </w:r>
    </w:p>
    <w:p w14:paraId="2845377C" w14:textId="77777777" w:rsidR="000B2180" w:rsidRDefault="000B2180" w:rsidP="000B2180"/>
    <w:p w14:paraId="026E47A6" w14:textId="77777777" w:rsidR="000B2180" w:rsidRDefault="000B2180" w:rsidP="000B2180">
      <w:pPr>
        <w:pStyle w:val="Naslov2"/>
      </w:pPr>
      <w:r>
        <w:t>Reference</w:t>
      </w:r>
    </w:p>
    <w:p w14:paraId="56F87450" w14:textId="77777777" w:rsidR="00FB6942" w:rsidRPr="00FB6942" w:rsidRDefault="00FB6942" w:rsidP="00FB6942">
      <w:r w:rsidRPr="00FB6942">
        <w:t>Za izradu ove studije korišteni su različiti izvori informacija, uključujući:</w:t>
      </w:r>
    </w:p>
    <w:p w14:paraId="14931834" w14:textId="77777777" w:rsidR="00FB6942" w:rsidRPr="00FB6942" w:rsidRDefault="00FB6942" w:rsidP="00FB6942"/>
    <w:p w14:paraId="6A142F05" w14:textId="77777777" w:rsidR="00FB6942" w:rsidRPr="00FB6942" w:rsidRDefault="00FB6942" w:rsidP="00572F72">
      <w:pPr>
        <w:numPr>
          <w:ilvl w:val="0"/>
          <w:numId w:val="10"/>
        </w:numPr>
      </w:pPr>
      <w:r w:rsidRPr="00FB6942">
        <w:t>Literatura: Knjige i članci o projektiranju informacijskih sustava i upravljanju projektima.</w:t>
      </w:r>
    </w:p>
    <w:p w14:paraId="235CD27F" w14:textId="77777777" w:rsidR="00FB6942" w:rsidRPr="00FB6942" w:rsidRDefault="00FB6942" w:rsidP="00572F72">
      <w:pPr>
        <w:numPr>
          <w:ilvl w:val="0"/>
          <w:numId w:val="10"/>
        </w:numPr>
      </w:pPr>
      <w:r w:rsidRPr="00FB6942">
        <w:t xml:space="preserve">Interne analize: Podaci o trenutnom poslovanju </w:t>
      </w:r>
      <w:proofErr w:type="spellStart"/>
      <w:r w:rsidRPr="00FB6942">
        <w:t>caffe</w:t>
      </w:r>
      <w:proofErr w:type="spellEnd"/>
      <w:r w:rsidRPr="00FB6942">
        <w:t xml:space="preserve"> bara i operativnim izazovima.</w:t>
      </w:r>
    </w:p>
    <w:p w14:paraId="565C3F13" w14:textId="3B041965" w:rsidR="00E5450B" w:rsidRPr="00FB6942" w:rsidRDefault="00FB6942" w:rsidP="00572F72">
      <w:pPr>
        <w:numPr>
          <w:ilvl w:val="0"/>
          <w:numId w:val="10"/>
        </w:numPr>
      </w:pPr>
      <w:r w:rsidRPr="00FB6942">
        <w:t>Konzultacije sa stručnjacima: Savjetovanje s vanjskim stručnjacima iz domene ugostiteljstva i IT industrije.</w:t>
      </w:r>
    </w:p>
    <w:p w14:paraId="2BEC8F60" w14:textId="77777777" w:rsidR="00E5450B" w:rsidRDefault="00E5450B" w:rsidP="00E5450B"/>
    <w:p w14:paraId="2D4516B0" w14:textId="77777777" w:rsidR="00E5450B" w:rsidRDefault="00E5450B" w:rsidP="00E5450B">
      <w:pPr>
        <w:pStyle w:val="Naslov1"/>
      </w:pPr>
      <w:r>
        <w:t>Opće informacije</w:t>
      </w:r>
    </w:p>
    <w:p w14:paraId="1828B5FD" w14:textId="1AF7B18B" w:rsidR="00FB6942" w:rsidRDefault="00FB6942" w:rsidP="00E5450B">
      <w:r>
        <w:t>Ovo poglavlje opisuje trenutno korištene procedure</w:t>
      </w:r>
      <w:r w:rsidR="005C119C" w:rsidRPr="005C119C">
        <w:t xml:space="preserve"> </w:t>
      </w:r>
      <w:r w:rsidR="00BD23BC">
        <w:t xml:space="preserve">koje su već automatizirane u okviru administracije </w:t>
      </w:r>
      <w:proofErr w:type="spellStart"/>
      <w:r w:rsidR="00BD23BC">
        <w:t>caffe</w:t>
      </w:r>
      <w:proofErr w:type="spellEnd"/>
      <w:r w:rsidR="00BD23BC">
        <w:t xml:space="preserve"> bara.</w:t>
      </w:r>
    </w:p>
    <w:p w14:paraId="60127E73" w14:textId="125AAB62" w:rsidR="00E5450B" w:rsidRDefault="00E5450B" w:rsidP="00E5450B">
      <w:pPr>
        <w:pStyle w:val="Naslov2"/>
      </w:pPr>
      <w:r>
        <w:t>Trenutni sustav i procesi</w:t>
      </w:r>
    </w:p>
    <w:p w14:paraId="4089E6DB" w14:textId="7DAAC300" w:rsidR="00372CA4" w:rsidRPr="005C119C" w:rsidRDefault="005C119C" w:rsidP="005C119C">
      <w:r w:rsidRPr="005C119C">
        <w:t>Ovaj odjeljak opisuje</w:t>
      </w:r>
      <w:r>
        <w:t xml:space="preserve"> postojeće sustave</w:t>
      </w:r>
      <w:r w:rsidRPr="005C119C">
        <w:t xml:space="preserve"> </w:t>
      </w:r>
      <w:r>
        <w:t>i</w:t>
      </w:r>
      <w:r w:rsidRPr="005C119C">
        <w:t xml:space="preserve"> automatiziran</w:t>
      </w:r>
      <w:r>
        <w:t>e</w:t>
      </w:r>
      <w:r w:rsidRPr="005C119C">
        <w:t xml:space="preserve"> </w:t>
      </w:r>
      <w:r w:rsidR="00BD23BC">
        <w:t xml:space="preserve">poslovne procese u </w:t>
      </w:r>
      <w:proofErr w:type="spellStart"/>
      <w:r w:rsidR="00BD23BC">
        <w:t>caffe</w:t>
      </w:r>
      <w:proofErr w:type="spellEnd"/>
      <w:r w:rsidR="00BD23BC">
        <w:t xml:space="preserve"> baru.</w:t>
      </w:r>
    </w:p>
    <w:p w14:paraId="056A3AAD" w14:textId="77777777" w:rsidR="00372CA4" w:rsidRDefault="00372CA4" w:rsidP="00372CA4"/>
    <w:p w14:paraId="5759AD87" w14:textId="77777777" w:rsidR="00372CA4" w:rsidRDefault="00372CA4" w:rsidP="00372CA4"/>
    <w:p w14:paraId="2662F41A" w14:textId="77777777" w:rsidR="00372CA4" w:rsidRDefault="00372CA4" w:rsidP="00372CA4">
      <w:pPr>
        <w:pStyle w:val="Naslov3"/>
      </w:pPr>
      <w:r>
        <w:t>Trenutne operacije</w:t>
      </w:r>
    </w:p>
    <w:p w14:paraId="7F011043" w14:textId="53AEFFB0" w:rsidR="005C119C" w:rsidRPr="00BD23BC" w:rsidRDefault="00BD23BC" w:rsidP="00372CA4">
      <w:pPr>
        <w:rPr>
          <w:b/>
          <w:bCs/>
        </w:rPr>
      </w:pPr>
      <w:r>
        <w:t xml:space="preserve">Trenutne operacije u </w:t>
      </w:r>
      <w:proofErr w:type="spellStart"/>
      <w:r>
        <w:t>caffe</w:t>
      </w:r>
      <w:proofErr w:type="spellEnd"/>
      <w:r>
        <w:t xml:space="preserve"> baru uključuju korištenje digitalnih uređaja za narudžbe, gdje konobari unose narudžbe izravno u sustav putem tableta ili pametnih telefona. Ovi uređaji su povezani s centralnim sustavom koji automatski generira račune i ažurira zalihe u stvarnom vremenu. Sustav također omogućava integraciju s online platformama za naručivanje, čime se poboljšava brzina i točnost usluge.</w:t>
      </w:r>
    </w:p>
    <w:p w14:paraId="59370982" w14:textId="77777777" w:rsidR="00BD23BC" w:rsidRDefault="00BD23BC" w:rsidP="00372CA4"/>
    <w:p w14:paraId="1AF871D9" w14:textId="77777777" w:rsidR="00372CA4" w:rsidRDefault="00372CA4" w:rsidP="00372CA4">
      <w:pPr>
        <w:pStyle w:val="Naslov3"/>
      </w:pPr>
      <w:r>
        <w:t>Stvarna okolina</w:t>
      </w:r>
    </w:p>
    <w:p w14:paraId="1867D878" w14:textId="63051576" w:rsidR="00BD316F" w:rsidRDefault="00BD23BC" w:rsidP="00BD316F">
      <w:r>
        <w:t xml:space="preserve">Stvarna okolina sastoji se od mrežno povezanih uređaja uključujući tablete, računala, POS sustave i servere. Softverska rješenja uključuju aplikacije za upravljanje narudžbama, baze podataka za praćenje zaliha, te analitičke alate za praćenje performansi poslovanja. </w:t>
      </w:r>
      <w:proofErr w:type="spellStart"/>
      <w:r>
        <w:t>Caffe</w:t>
      </w:r>
      <w:proofErr w:type="spellEnd"/>
      <w:r>
        <w:t xml:space="preserve"> bar koristi modernu infrastrukturu koja podržava siguran i brz prijenos podataka između različitih komponenti sustava.</w:t>
      </w:r>
    </w:p>
    <w:p w14:paraId="62E83022" w14:textId="77777777" w:rsidR="00BD316F" w:rsidRDefault="00CC48AF" w:rsidP="00BD316F">
      <w:pPr>
        <w:pStyle w:val="Naslov3"/>
      </w:pPr>
      <w:r>
        <w:t xml:space="preserve">Organizacija </w:t>
      </w:r>
      <w:r w:rsidR="00D929E3">
        <w:t>koja koristi sustav</w:t>
      </w:r>
    </w:p>
    <w:p w14:paraId="008B7F91" w14:textId="6DBAC247" w:rsidR="00BD316F" w:rsidRPr="00BD23BC" w:rsidRDefault="00BD23BC" w:rsidP="00BD23BC">
      <w:r w:rsidRPr="00BD23BC">
        <w:t xml:space="preserve">Organizacija koja koristi sustav sastoji se od upravitelja </w:t>
      </w:r>
      <w:proofErr w:type="spellStart"/>
      <w:r w:rsidRPr="00BD23BC">
        <w:t>caffe</w:t>
      </w:r>
      <w:proofErr w:type="spellEnd"/>
      <w:r w:rsidRPr="00BD23BC">
        <w:t xml:space="preserve"> bara, konobara, </w:t>
      </w:r>
      <w:proofErr w:type="spellStart"/>
      <w:r w:rsidRPr="00BD23BC">
        <w:t>barista</w:t>
      </w:r>
      <w:proofErr w:type="spellEnd"/>
      <w:r w:rsidRPr="00BD23BC">
        <w:t>, i osoblja za podršku. Svi zaposlenici koriste automatizirane alate za obavljanje svakodnevnih zadataka, što omogućava veću učinkovitost i bolju koordinaciju timova. Upravitelj ima pristup analitičkim alatima za donošenje strateških odluka temeljenih na podacima</w:t>
      </w:r>
    </w:p>
    <w:p w14:paraId="02A990C8" w14:textId="77777777" w:rsidR="00BD316F" w:rsidRDefault="00BD316F" w:rsidP="00BD316F"/>
    <w:p w14:paraId="3E23F77D" w14:textId="77777777" w:rsidR="00BD316F" w:rsidRDefault="001E53A0" w:rsidP="00BD316F">
      <w:pPr>
        <w:pStyle w:val="Naslov2"/>
      </w:pPr>
      <w:r>
        <w:t>Ciljevi sustava</w:t>
      </w:r>
    </w:p>
    <w:p w14:paraId="45441D88" w14:textId="4DCB0BF4" w:rsidR="001230AD" w:rsidRDefault="007036E7" w:rsidP="001230AD">
      <w:r>
        <w:t xml:space="preserve">Ciljevi predloženog sustava uključuju daljnju optimizaciju automatiziranih procesa kako bi se poboljšala korisnička usluga i povećala profitabilnost. Sustav će se nadograđivati s novim funkcionalnostima, kao što su </w:t>
      </w:r>
      <w:proofErr w:type="spellStart"/>
      <w:r>
        <w:t>prediktivna</w:t>
      </w:r>
      <w:proofErr w:type="spellEnd"/>
      <w:r>
        <w:t xml:space="preserve"> analitika za upravljanje zalihama i personalizirani marketinški alati za angažman korisnika. Cilj je potpuno automatizirati sve procese koji se mogu automatizirati, dok će se zadržati ljudski kontakt za personaliziranu uslugu gostima.</w:t>
      </w:r>
    </w:p>
    <w:p w14:paraId="019680DD" w14:textId="77777777" w:rsidR="007036E7" w:rsidRDefault="007036E7" w:rsidP="001230AD"/>
    <w:p w14:paraId="612DC18C" w14:textId="77777777" w:rsidR="001230AD" w:rsidRDefault="00B67240" w:rsidP="001230AD">
      <w:pPr>
        <w:pStyle w:val="Naslov2"/>
      </w:pPr>
      <w:r>
        <w:t>Važna pitanja</w:t>
      </w:r>
    </w:p>
    <w:p w14:paraId="10C04147" w14:textId="695B1A9A" w:rsidR="00372CA4" w:rsidRDefault="0063064A" w:rsidP="00372CA4">
      <w:r>
        <w:t xml:space="preserve">Ovaj odjeljak identificira ključna pitanja koja će utjecati na razvoj i operacije aplikacije za administraciju </w:t>
      </w:r>
      <w:proofErr w:type="spellStart"/>
      <w:r>
        <w:t>caffe</w:t>
      </w:r>
      <w:proofErr w:type="spellEnd"/>
      <w:r>
        <w:t xml:space="preserve"> bara. Razmatranje ovih pitanja pomoći će u osiguravanju da sustav bude učinkovit, siguran i usklađen s potrebama korisnika.</w:t>
      </w:r>
    </w:p>
    <w:p w14:paraId="671864A7" w14:textId="77777777" w:rsidR="0063064A" w:rsidRDefault="0063064A" w:rsidP="00372CA4"/>
    <w:p w14:paraId="1F5E2AC1" w14:textId="2DDA4B49" w:rsidR="0063064A" w:rsidRPr="0063064A" w:rsidRDefault="0063064A" w:rsidP="00572F72">
      <w:pPr>
        <w:numPr>
          <w:ilvl w:val="0"/>
          <w:numId w:val="11"/>
        </w:numPr>
      </w:pPr>
      <w:r>
        <w:rPr>
          <w:b/>
          <w:bCs/>
        </w:rPr>
        <w:t xml:space="preserve">Korištenje baze podataka: </w:t>
      </w:r>
    </w:p>
    <w:p w14:paraId="5193AFEB" w14:textId="67FDF4FF" w:rsidR="0063064A" w:rsidRDefault="0063064A" w:rsidP="00572F72">
      <w:pPr>
        <w:numPr>
          <w:ilvl w:val="0"/>
          <w:numId w:val="13"/>
        </w:numPr>
      </w:pPr>
      <w:r>
        <w:t xml:space="preserve">Koji tip baze podataka će se koristiti za pohranu informacija o zalihama, narudžbama, zaposlenicima i korisnicima? (npr. relacijska baza podataka kao što je </w:t>
      </w:r>
      <w:proofErr w:type="spellStart"/>
      <w:r>
        <w:t>MySQL</w:t>
      </w:r>
      <w:proofErr w:type="spellEnd"/>
      <w:r>
        <w:t xml:space="preserve"> ili </w:t>
      </w:r>
      <w:proofErr w:type="spellStart"/>
      <w:r>
        <w:t>NoSQL</w:t>
      </w:r>
      <w:proofErr w:type="spellEnd"/>
      <w:r>
        <w:t xml:space="preserve"> baza podataka kao što je </w:t>
      </w:r>
      <w:proofErr w:type="spellStart"/>
      <w:r>
        <w:t>MongoDB</w:t>
      </w:r>
      <w:proofErr w:type="spellEnd"/>
      <w:r>
        <w:t>).</w:t>
      </w:r>
    </w:p>
    <w:p w14:paraId="2A870996" w14:textId="6A77A0C8" w:rsidR="0063064A" w:rsidRDefault="0063064A" w:rsidP="00572F72">
      <w:pPr>
        <w:numPr>
          <w:ilvl w:val="0"/>
          <w:numId w:val="13"/>
        </w:numPr>
      </w:pPr>
      <w:r>
        <w:t>Kako će se osigurati integritet podataka i njihova dosljednost?</w:t>
      </w:r>
    </w:p>
    <w:p w14:paraId="6FEABCC9" w14:textId="1B596ED2" w:rsidR="0063064A" w:rsidRDefault="0063064A" w:rsidP="0063064A">
      <w:pPr>
        <w:ind w:left="720"/>
      </w:pPr>
    </w:p>
    <w:p w14:paraId="50FD353F" w14:textId="50B0D1ED" w:rsidR="0063064A" w:rsidRPr="0063064A" w:rsidRDefault="0063064A" w:rsidP="00572F72">
      <w:pPr>
        <w:numPr>
          <w:ilvl w:val="0"/>
          <w:numId w:val="11"/>
        </w:numPr>
      </w:pPr>
      <w:r>
        <w:rPr>
          <w:b/>
          <w:bCs/>
        </w:rPr>
        <w:t>Pristup i dohvat informacija:</w:t>
      </w:r>
    </w:p>
    <w:p w14:paraId="2A7246AB" w14:textId="657E7F36" w:rsidR="0063064A" w:rsidRDefault="0063064A" w:rsidP="00572F72">
      <w:pPr>
        <w:numPr>
          <w:ilvl w:val="0"/>
          <w:numId w:val="12"/>
        </w:numPr>
      </w:pPr>
      <w:r>
        <w:t>Kako će zaposlenici i menadžeri pristupati informacijama unutar sustava? (npr. putem web sučelja ili mobilne aplikacije).</w:t>
      </w:r>
    </w:p>
    <w:p w14:paraId="40E31E32" w14:textId="7A7BF789" w:rsidR="0063064A" w:rsidRDefault="0063064A" w:rsidP="00572F72">
      <w:pPr>
        <w:numPr>
          <w:ilvl w:val="0"/>
          <w:numId w:val="12"/>
        </w:numPr>
      </w:pPr>
      <w:r>
        <w:t>Koje razine pristupa će biti potrebne za različite korisničke uloge (npr. konobari, menadžeri, administratori)?</w:t>
      </w:r>
    </w:p>
    <w:p w14:paraId="00D44DB1" w14:textId="77777777" w:rsidR="0063064A" w:rsidRDefault="0063064A" w:rsidP="0063064A">
      <w:pPr>
        <w:ind w:left="1440"/>
      </w:pPr>
    </w:p>
    <w:p w14:paraId="1F874C5B" w14:textId="095D0973" w:rsidR="0063064A" w:rsidRDefault="0063064A" w:rsidP="0063064A">
      <w:pPr>
        <w:ind w:left="720"/>
      </w:pPr>
    </w:p>
    <w:p w14:paraId="5140365A" w14:textId="48965D98" w:rsidR="0063064A" w:rsidRDefault="0063064A" w:rsidP="00572F72">
      <w:pPr>
        <w:numPr>
          <w:ilvl w:val="0"/>
          <w:numId w:val="11"/>
        </w:numPr>
      </w:pPr>
      <w:r>
        <w:rPr>
          <w:b/>
          <w:bCs/>
        </w:rPr>
        <w:lastRenderedPageBreak/>
        <w:t>Komunikacija podacima:</w:t>
      </w:r>
    </w:p>
    <w:p w14:paraId="4B916723" w14:textId="23452F67" w:rsidR="0063064A" w:rsidRDefault="0063064A" w:rsidP="00572F72">
      <w:pPr>
        <w:numPr>
          <w:ilvl w:val="0"/>
          <w:numId w:val="14"/>
        </w:numPr>
      </w:pPr>
      <w:r>
        <w:t>Kako će sustav komunicirati s drugim sustavima, ako je potrebno? (npr. integracija s POS (</w:t>
      </w:r>
      <w:proofErr w:type="spellStart"/>
      <w:r>
        <w:t>point</w:t>
      </w:r>
      <w:proofErr w:type="spellEnd"/>
      <w:r>
        <w:t>-</w:t>
      </w:r>
      <w:proofErr w:type="spellStart"/>
      <w:r>
        <w:t>of</w:t>
      </w:r>
      <w:proofErr w:type="spellEnd"/>
      <w:r>
        <w:t>-sale) sustavima, sustavima za upravljanje zalihama ili analitičkim alatima).</w:t>
      </w:r>
    </w:p>
    <w:p w14:paraId="157FEE00" w14:textId="632D31DF" w:rsidR="0063064A" w:rsidRDefault="0063064A" w:rsidP="00572F72">
      <w:pPr>
        <w:numPr>
          <w:ilvl w:val="0"/>
          <w:numId w:val="14"/>
        </w:numPr>
      </w:pPr>
      <w:r>
        <w:t>Koji protokoli i formati podataka će se koristiti za razmjenu podataka?</w:t>
      </w:r>
    </w:p>
    <w:p w14:paraId="57DF29AD" w14:textId="274EC0BE" w:rsidR="0063064A" w:rsidRDefault="0063064A" w:rsidP="0063064A">
      <w:pPr>
        <w:ind w:left="1440"/>
      </w:pPr>
    </w:p>
    <w:p w14:paraId="13450C46" w14:textId="47B7CFF4" w:rsidR="0063064A" w:rsidRPr="0063064A" w:rsidRDefault="0063064A" w:rsidP="00572F72">
      <w:pPr>
        <w:numPr>
          <w:ilvl w:val="0"/>
          <w:numId w:val="11"/>
        </w:numPr>
      </w:pPr>
      <w:r>
        <w:rPr>
          <w:b/>
          <w:bCs/>
        </w:rPr>
        <w:t>Kapacitet sustava i radno opterećenje:</w:t>
      </w:r>
    </w:p>
    <w:p w14:paraId="71B1AD10" w14:textId="40E7101C" w:rsidR="0063064A" w:rsidRDefault="0063064A" w:rsidP="00572F72">
      <w:pPr>
        <w:numPr>
          <w:ilvl w:val="0"/>
          <w:numId w:val="15"/>
        </w:numPr>
      </w:pPr>
      <w:r>
        <w:t>Koliko korisnika i transakcija sustav treba podržavati, posebno tijekom vršnih sati? (npr. tijekom večernjih ili vikend sati).</w:t>
      </w:r>
    </w:p>
    <w:p w14:paraId="7B61E706" w14:textId="0362CFD9" w:rsidR="0063064A" w:rsidRDefault="0063064A" w:rsidP="00572F72">
      <w:pPr>
        <w:numPr>
          <w:ilvl w:val="0"/>
          <w:numId w:val="15"/>
        </w:numPr>
      </w:pPr>
      <w:r>
        <w:t>Kako će sustav biti skaliran kako bi se nosio s povećanim opterećenjem?</w:t>
      </w:r>
    </w:p>
    <w:p w14:paraId="43082205" w14:textId="2A0DEE56" w:rsidR="0063064A" w:rsidRDefault="0063064A" w:rsidP="0063064A">
      <w:pPr>
        <w:ind w:left="1440"/>
      </w:pPr>
    </w:p>
    <w:p w14:paraId="737D2EE2" w14:textId="38324B35" w:rsidR="0063064A" w:rsidRPr="0063064A" w:rsidRDefault="0063064A" w:rsidP="00572F72">
      <w:pPr>
        <w:numPr>
          <w:ilvl w:val="0"/>
          <w:numId w:val="11"/>
        </w:numPr>
      </w:pPr>
      <w:r>
        <w:rPr>
          <w:b/>
          <w:bCs/>
        </w:rPr>
        <w:t xml:space="preserve">Sučelje sustava: </w:t>
      </w:r>
    </w:p>
    <w:p w14:paraId="7C7C06CB" w14:textId="08ED1245" w:rsidR="0063064A" w:rsidRDefault="0063064A" w:rsidP="00572F72">
      <w:pPr>
        <w:numPr>
          <w:ilvl w:val="0"/>
          <w:numId w:val="16"/>
        </w:numPr>
      </w:pPr>
      <w:r>
        <w:t>Kako će korisničko sučelje biti dizajnirano da bude intuitivno i jednostavno za korištenje? (npr. dizajn sučelja za narudžbe, praćenje zaliha, upravljanje zaposlenicima).</w:t>
      </w:r>
    </w:p>
    <w:p w14:paraId="09E296DE" w14:textId="393B3BE4" w:rsidR="0063064A" w:rsidRDefault="0063064A" w:rsidP="00572F72">
      <w:pPr>
        <w:numPr>
          <w:ilvl w:val="0"/>
          <w:numId w:val="16"/>
        </w:numPr>
      </w:pPr>
      <w:r>
        <w:t>Kako će se osigurati da osoblje lako razumije i koristi aplikaciju uz minimalnu obuku?</w:t>
      </w:r>
    </w:p>
    <w:p w14:paraId="307571CC" w14:textId="77777777" w:rsidR="0063064A" w:rsidRDefault="0063064A" w:rsidP="0063064A">
      <w:pPr>
        <w:ind w:left="1440"/>
      </w:pPr>
    </w:p>
    <w:p w14:paraId="3A950188" w14:textId="3547B9CC" w:rsidR="006B605C" w:rsidRPr="0063064A" w:rsidRDefault="0063064A" w:rsidP="00572F72">
      <w:pPr>
        <w:numPr>
          <w:ilvl w:val="0"/>
          <w:numId w:val="11"/>
        </w:numPr>
      </w:pPr>
      <w:r>
        <w:rPr>
          <w:b/>
          <w:bCs/>
        </w:rPr>
        <w:t>Sigurnost i privatnost</w:t>
      </w:r>
    </w:p>
    <w:p w14:paraId="1BAFA885" w14:textId="555C71E3" w:rsidR="0063064A" w:rsidRDefault="004B2B25" w:rsidP="00572F72">
      <w:pPr>
        <w:numPr>
          <w:ilvl w:val="0"/>
          <w:numId w:val="17"/>
        </w:numPr>
      </w:pPr>
      <w:r>
        <w:t>Koje mjere će se poduzeti za zaštitu podataka korisnika i poslovnih informacija? (npr. enkripcija podataka, autentifikacija korisnika, sigurnosne kopije).</w:t>
      </w:r>
    </w:p>
    <w:p w14:paraId="5689EC80" w14:textId="1D469472" w:rsidR="004B2B25" w:rsidRDefault="004B2B25" w:rsidP="00572F72">
      <w:pPr>
        <w:numPr>
          <w:ilvl w:val="0"/>
          <w:numId w:val="17"/>
        </w:numPr>
      </w:pPr>
      <w:r>
        <w:t>Kako će se osigurati usklađenost s propisima o zaštiti podataka i privatnosti?</w:t>
      </w:r>
    </w:p>
    <w:p w14:paraId="37B99056" w14:textId="64E3128D" w:rsidR="004B2B25" w:rsidRDefault="004B2B25" w:rsidP="004B2B25">
      <w:pPr>
        <w:ind w:left="1440"/>
      </w:pPr>
    </w:p>
    <w:p w14:paraId="764B86DB" w14:textId="4A818561" w:rsidR="004B2B25" w:rsidRDefault="004B2B25" w:rsidP="004B2B25">
      <w:pPr>
        <w:ind w:left="1440"/>
      </w:pPr>
    </w:p>
    <w:p w14:paraId="65E6C3F6" w14:textId="77777777" w:rsidR="004B2B25" w:rsidRDefault="004B2B25" w:rsidP="004B2B25">
      <w:pPr>
        <w:ind w:left="1440"/>
      </w:pPr>
    </w:p>
    <w:p w14:paraId="016895DA" w14:textId="4061CDCE" w:rsidR="006B605C" w:rsidRDefault="006B605C" w:rsidP="006B605C">
      <w:pPr>
        <w:pStyle w:val="Naslov2"/>
      </w:pPr>
      <w:r>
        <w:t>Pretpostavke i ograničenja</w:t>
      </w:r>
    </w:p>
    <w:p w14:paraId="032127B7" w14:textId="77777777" w:rsidR="007036E7" w:rsidRPr="007036E7" w:rsidRDefault="007036E7" w:rsidP="007036E7"/>
    <w:p w14:paraId="6BA7B026" w14:textId="776BFC6A" w:rsidR="007036E7" w:rsidRDefault="007036E7" w:rsidP="0008602A">
      <w:pPr>
        <w:pStyle w:val="Odlomakpopisa"/>
        <w:numPr>
          <w:ilvl w:val="0"/>
          <w:numId w:val="17"/>
        </w:numPr>
      </w:pPr>
      <w:r>
        <w:rPr>
          <w:rStyle w:val="Naglaeno"/>
        </w:rPr>
        <w:t>Operativni životni ciklus:</w:t>
      </w:r>
      <w:r>
        <w:t xml:space="preserve"> Sustav će se redovito ažurirati kako bi se osigurala kompatibilnost s najnovijim tehnologijama.</w:t>
      </w:r>
    </w:p>
    <w:p w14:paraId="1B1DA1A3" w14:textId="14C6BC3C" w:rsidR="007036E7" w:rsidRDefault="007036E7" w:rsidP="0008602A">
      <w:pPr>
        <w:pStyle w:val="Odlomakpopisa"/>
        <w:numPr>
          <w:ilvl w:val="0"/>
          <w:numId w:val="17"/>
        </w:numPr>
      </w:pPr>
      <w:r>
        <w:rPr>
          <w:rStyle w:val="Naglaeno"/>
        </w:rPr>
        <w:t>Datum zahtjeva za novim sustavom:</w:t>
      </w:r>
      <w:r>
        <w:t xml:space="preserve"> Planira se stalna evaluacija i nadogradnja sustava svakih šest mjeseci.</w:t>
      </w:r>
    </w:p>
    <w:p w14:paraId="5ACE9932" w14:textId="21A1BD8E" w:rsidR="007036E7" w:rsidRDefault="007036E7" w:rsidP="0008602A">
      <w:pPr>
        <w:pStyle w:val="Odlomakpopisa"/>
        <w:numPr>
          <w:ilvl w:val="0"/>
          <w:numId w:val="17"/>
        </w:numPr>
      </w:pPr>
      <w:r>
        <w:rPr>
          <w:rStyle w:val="Naglaeno"/>
        </w:rPr>
        <w:t>Interakcija s ostalim sustavima:</w:t>
      </w:r>
      <w:r>
        <w:t xml:space="preserve"> Sustav će biti kompatibilan s različitim platformama za plaćanje i marketinškim alatima.</w:t>
      </w:r>
    </w:p>
    <w:p w14:paraId="42D7E8BB" w14:textId="5739E92C" w:rsidR="007036E7" w:rsidRDefault="007036E7" w:rsidP="0008602A">
      <w:pPr>
        <w:pStyle w:val="Odlomakpopisa"/>
        <w:numPr>
          <w:ilvl w:val="0"/>
          <w:numId w:val="17"/>
        </w:numPr>
      </w:pPr>
      <w:r>
        <w:rPr>
          <w:rStyle w:val="Naglaeno"/>
        </w:rPr>
        <w:t>Financijski troškovi:</w:t>
      </w:r>
      <w:r>
        <w:t xml:space="preserve"> Uključuju troškove licenci za softver, održavanje hardvera, te obuku zaposlenika za korištenje novih funkcionalnosti.</w:t>
      </w:r>
    </w:p>
    <w:p w14:paraId="70083867" w14:textId="7F4ECD21" w:rsidR="007036E7" w:rsidRDefault="007036E7" w:rsidP="0008602A">
      <w:pPr>
        <w:pStyle w:val="Odlomakpopisa"/>
        <w:numPr>
          <w:ilvl w:val="0"/>
          <w:numId w:val="17"/>
        </w:numPr>
      </w:pPr>
      <w:r>
        <w:rPr>
          <w:rStyle w:val="Naglaeno"/>
        </w:rPr>
        <w:t>Zamjena sklopovske/programske opreme:</w:t>
      </w:r>
      <w:r>
        <w:t xml:space="preserve"> Planirana zamjena opreme radi poboljšanja performansi i sigurnosti.</w:t>
      </w:r>
    </w:p>
    <w:p w14:paraId="0B042BDF" w14:textId="528BDE66" w:rsidR="004F50DA" w:rsidRPr="006B605C" w:rsidRDefault="007036E7" w:rsidP="0008602A">
      <w:pPr>
        <w:pStyle w:val="Odlomakpopisa"/>
        <w:numPr>
          <w:ilvl w:val="0"/>
          <w:numId w:val="17"/>
        </w:numPr>
      </w:pPr>
      <w:r>
        <w:rPr>
          <w:rStyle w:val="Naglaeno"/>
        </w:rPr>
        <w:t>Raspoloživost informacija i resursa:</w:t>
      </w:r>
      <w:r>
        <w:t xml:space="preserve"> Osiguranje dostupnosti potrebnih resursa i informacija putem pouzdanih i sigurnih mrežnih rješenja.</w:t>
      </w:r>
    </w:p>
    <w:p w14:paraId="3A13CE46" w14:textId="77777777" w:rsidR="000578D9" w:rsidRDefault="000578D9" w:rsidP="006B605C"/>
    <w:p w14:paraId="24DD191D" w14:textId="77777777" w:rsidR="006B605C" w:rsidRDefault="006B605C" w:rsidP="006B605C">
      <w:pPr>
        <w:pStyle w:val="Naslov1"/>
      </w:pPr>
      <w:r>
        <w:t xml:space="preserve">Alternative </w:t>
      </w:r>
    </w:p>
    <w:p w14:paraId="5166C476" w14:textId="2FCBF43B" w:rsidR="006F5BA3" w:rsidRDefault="004B2B25" w:rsidP="006F5BA3">
      <w:r>
        <w:t xml:space="preserve">Ovo poglavlje razmatra različite alternative za razvoj aplikacije za administraciju </w:t>
      </w:r>
      <w:proofErr w:type="spellStart"/>
      <w:r>
        <w:t>caffe</w:t>
      </w:r>
      <w:proofErr w:type="spellEnd"/>
      <w:r>
        <w:t xml:space="preserve"> bara. Svaka alternativa će biti opisna i analizirana kako bi se usporedili njihovi troškovi i koristi, kao i utjecaj na operacije sustava.</w:t>
      </w:r>
    </w:p>
    <w:p w14:paraId="21CF3C34" w14:textId="09D02694" w:rsidR="00355FC5" w:rsidRDefault="006F5BA3" w:rsidP="00355FC5">
      <w:pPr>
        <w:pStyle w:val="Naslov2"/>
      </w:pPr>
      <w:r>
        <w:lastRenderedPageBreak/>
        <w:t>Alternativa 1</w:t>
      </w:r>
      <w:r w:rsidR="004B2B25">
        <w:t xml:space="preserve"> : </w:t>
      </w:r>
      <w:r w:rsidR="000363C6">
        <w:t>Nadogradnja Postojećeg Sustava</w:t>
      </w:r>
    </w:p>
    <w:p w14:paraId="26455A2E" w14:textId="25ADCFAF" w:rsidR="00355FC5" w:rsidRDefault="00355FC5" w:rsidP="00355FC5">
      <w:pPr>
        <w:pStyle w:val="Naslov3"/>
      </w:pPr>
      <w:r>
        <w:t>Opis</w:t>
      </w:r>
    </w:p>
    <w:p w14:paraId="18053568" w14:textId="0BBE35B5" w:rsidR="000363C6" w:rsidRDefault="000363C6" w:rsidP="000363C6">
      <w:r>
        <w:t>Nadogradnja postojećeg sustava uključuje dodavanje novih funkcionalnosti za upravljanje stolovima, narudžbama i računima unutar već postojećeg softvera. Ova alternativa podrazumijeva minimalne promjene u trenutnoj infrastrukturi</w:t>
      </w:r>
    </w:p>
    <w:p w14:paraId="1B1F0E63" w14:textId="1177B732" w:rsidR="000363C6" w:rsidRDefault="000363C6" w:rsidP="000363C6"/>
    <w:p w14:paraId="38BBBABA" w14:textId="0ED000CB" w:rsidR="000363C6" w:rsidRDefault="000363C6" w:rsidP="000363C6">
      <w:pPr>
        <w:pStyle w:val="Naslov3"/>
      </w:pPr>
      <w:r w:rsidRPr="000363C6">
        <w:t xml:space="preserve"> </w:t>
      </w:r>
      <w:r>
        <w:t>Prednosti i mane</w:t>
      </w:r>
    </w:p>
    <w:p w14:paraId="0808FEC4" w14:textId="63D3B8D5" w:rsidR="000578D9" w:rsidRDefault="0063251C" w:rsidP="007F7D23">
      <w:pPr>
        <w:rPr>
          <w:b/>
          <w:bCs/>
        </w:rPr>
      </w:pPr>
      <w:r>
        <w:rPr>
          <w:b/>
          <w:bCs/>
        </w:rPr>
        <w:t xml:space="preserve">Prednosti: </w:t>
      </w:r>
    </w:p>
    <w:p w14:paraId="12A56654" w14:textId="5A2E0CAC" w:rsidR="000363C6" w:rsidRDefault="000363C6" w:rsidP="00572F72">
      <w:pPr>
        <w:pStyle w:val="Odlomakpopisa"/>
        <w:numPr>
          <w:ilvl w:val="0"/>
          <w:numId w:val="20"/>
        </w:numPr>
      </w:pPr>
      <w:r>
        <w:rPr>
          <w:rStyle w:val="Naglaeno"/>
        </w:rPr>
        <w:t>Niži troškovi:</w:t>
      </w:r>
      <w:r>
        <w:t xml:space="preserve"> Nadogradnja postojećeg sustava zahtijeva manje ulaganja u usporedbi s razvojem potpuno novog sustava.</w:t>
      </w:r>
    </w:p>
    <w:p w14:paraId="6E536A27" w14:textId="5D3D252F" w:rsidR="000363C6" w:rsidRDefault="000363C6" w:rsidP="00572F72">
      <w:pPr>
        <w:pStyle w:val="Odlomakpopisa"/>
        <w:numPr>
          <w:ilvl w:val="0"/>
          <w:numId w:val="20"/>
        </w:numPr>
      </w:pPr>
      <w:r>
        <w:rPr>
          <w:rStyle w:val="Naglaeno"/>
        </w:rPr>
        <w:t>Brza implementacija:</w:t>
      </w:r>
      <w:r>
        <w:t xml:space="preserve"> Budući da većina osnovnih funkcionalnosti već postoji, nadogradnja bi mogla biti dovršena u kraćem roku.</w:t>
      </w:r>
    </w:p>
    <w:p w14:paraId="07AFA775" w14:textId="7EFE9D3B" w:rsidR="0063251C" w:rsidRDefault="000363C6" w:rsidP="00572F72">
      <w:pPr>
        <w:pStyle w:val="Odlomakpopisa"/>
        <w:numPr>
          <w:ilvl w:val="0"/>
          <w:numId w:val="20"/>
        </w:numPr>
        <w:rPr>
          <w:rStyle w:val="Naglaeno"/>
        </w:rPr>
      </w:pPr>
      <w:r>
        <w:rPr>
          <w:rStyle w:val="Naglaeno"/>
        </w:rPr>
        <w:t>Minimalno prekidanje poslovanja:</w:t>
      </w:r>
      <w:r>
        <w:t xml:space="preserve"> Budući da se nadogradnja temelji na postojećem sustavu, prekid u radu bit će minimalan.</w:t>
      </w:r>
    </w:p>
    <w:p w14:paraId="10BF60A6" w14:textId="77777777" w:rsidR="000363C6" w:rsidRDefault="0063251C" w:rsidP="000363C6">
      <w:pPr>
        <w:rPr>
          <w:rStyle w:val="Naglaeno"/>
        </w:rPr>
      </w:pPr>
      <w:r>
        <w:rPr>
          <w:rStyle w:val="Naglaeno"/>
        </w:rPr>
        <w:t>Mane:</w:t>
      </w:r>
    </w:p>
    <w:p w14:paraId="3D604490" w14:textId="424FF6E4" w:rsidR="000363C6" w:rsidRDefault="000363C6" w:rsidP="00572F72">
      <w:pPr>
        <w:pStyle w:val="Odlomakpopisa"/>
        <w:numPr>
          <w:ilvl w:val="0"/>
          <w:numId w:val="19"/>
        </w:numPr>
      </w:pPr>
      <w:r>
        <w:rPr>
          <w:rStyle w:val="Naglaeno"/>
        </w:rPr>
        <w:t>Ograničena fleksibilnost:</w:t>
      </w:r>
      <w:r>
        <w:t xml:space="preserve"> Postojeći sustav možda neće omogućiti implementaciju svih željenih funkcionalnosti.</w:t>
      </w:r>
    </w:p>
    <w:p w14:paraId="313320CE" w14:textId="2C6EF013" w:rsidR="000363C6" w:rsidRDefault="000363C6" w:rsidP="00572F72">
      <w:pPr>
        <w:pStyle w:val="Odlomakpopisa"/>
        <w:numPr>
          <w:ilvl w:val="0"/>
          <w:numId w:val="18"/>
        </w:numPr>
      </w:pPr>
      <w:r>
        <w:rPr>
          <w:rStyle w:val="Naglaeno"/>
        </w:rPr>
        <w:t>Mogućnost tehničkih ograničenja:</w:t>
      </w:r>
      <w:r>
        <w:t xml:space="preserve"> Tehnička ograničenja postojećeg sustava mogu otežati dodavanje novih funkcionalnosti.</w:t>
      </w:r>
    </w:p>
    <w:p w14:paraId="48483A4C" w14:textId="500CA2F5" w:rsidR="0063251C" w:rsidRPr="000363C6" w:rsidRDefault="000363C6" w:rsidP="00572F72">
      <w:pPr>
        <w:pStyle w:val="Odlomakpopisa"/>
        <w:numPr>
          <w:ilvl w:val="0"/>
          <w:numId w:val="18"/>
        </w:numPr>
        <w:rPr>
          <w:b/>
          <w:bCs/>
        </w:rPr>
      </w:pPr>
      <w:r>
        <w:rPr>
          <w:rStyle w:val="Naglaeno"/>
        </w:rPr>
        <w:t>Potencijalne buduće nadogradnje:</w:t>
      </w:r>
      <w:r>
        <w:t xml:space="preserve"> Nadogradnja sadašnjeg sustava može stvoriti potrebu za daljnjim nadogradnjama u budućnosti.</w:t>
      </w:r>
    </w:p>
    <w:p w14:paraId="0FD47D0E" w14:textId="454B5CDF" w:rsidR="000363C6" w:rsidRDefault="000363C6" w:rsidP="000363C6">
      <w:pPr>
        <w:rPr>
          <w:rStyle w:val="Naglaeno"/>
        </w:rPr>
      </w:pPr>
    </w:p>
    <w:p w14:paraId="7736BD70" w14:textId="77777777" w:rsidR="000363C6" w:rsidRDefault="000363C6" w:rsidP="000363C6">
      <w:pPr>
        <w:rPr>
          <w:rStyle w:val="Naglaeno"/>
        </w:rPr>
      </w:pPr>
    </w:p>
    <w:p w14:paraId="32775E73" w14:textId="61951BBD" w:rsidR="0063251C" w:rsidRDefault="0063251C" w:rsidP="0063251C">
      <w:pPr>
        <w:pStyle w:val="Naslov2"/>
        <w:rPr>
          <w:rStyle w:val="Naglaeno"/>
          <w:b/>
          <w:bCs w:val="0"/>
        </w:rPr>
      </w:pPr>
      <w:r w:rsidRPr="0063251C">
        <w:rPr>
          <w:rStyle w:val="Naglaeno"/>
          <w:b/>
          <w:bCs w:val="0"/>
        </w:rPr>
        <w:t xml:space="preserve">Alternativa 2: </w:t>
      </w:r>
      <w:r w:rsidR="000363C6">
        <w:t>Izrada Vlastitog Softverskog Rješenja</w:t>
      </w:r>
    </w:p>
    <w:p w14:paraId="6073A84E" w14:textId="77777777" w:rsidR="000363C6" w:rsidRPr="000363C6" w:rsidRDefault="000363C6" w:rsidP="000363C6"/>
    <w:p w14:paraId="09FA4325" w14:textId="04EF8991" w:rsidR="0063251C" w:rsidRDefault="0063251C" w:rsidP="0063251C">
      <w:pPr>
        <w:pStyle w:val="Naslov3"/>
      </w:pPr>
      <w:r>
        <w:t>Opis</w:t>
      </w:r>
    </w:p>
    <w:p w14:paraId="7402C95F" w14:textId="34953800" w:rsidR="0063251C" w:rsidRDefault="000363C6" w:rsidP="000363C6">
      <w:r>
        <w:t xml:space="preserve">Izrada vlastitog softverskog rješenja uključuje razvoj aplikacije od nule, koja će biti specifično prilagođena potrebama </w:t>
      </w:r>
      <w:proofErr w:type="spellStart"/>
      <w:r>
        <w:t>caffe</w:t>
      </w:r>
      <w:proofErr w:type="spellEnd"/>
      <w:r>
        <w:t xml:space="preserve"> bara. Aplikacija će pokrivati upravljanje stolovima, narudžbama, računima i konobarima, te će omogućiti potpunu kontrolu i prilagodbu.</w:t>
      </w:r>
    </w:p>
    <w:p w14:paraId="5B922F37" w14:textId="77777777" w:rsidR="000363C6" w:rsidRDefault="000363C6" w:rsidP="000363C6">
      <w:pPr>
        <w:rPr>
          <w:rStyle w:val="Naglaeno"/>
        </w:rPr>
      </w:pPr>
    </w:p>
    <w:p w14:paraId="625F523A" w14:textId="5820246D" w:rsidR="0063251C" w:rsidRDefault="0063251C" w:rsidP="0063251C">
      <w:pPr>
        <w:pStyle w:val="Naslov3"/>
      </w:pPr>
      <w:r>
        <w:t>Prednosti i mane</w:t>
      </w:r>
    </w:p>
    <w:p w14:paraId="64225258" w14:textId="77AF29AA" w:rsidR="0063251C" w:rsidRDefault="0063251C" w:rsidP="0063251C">
      <w:pPr>
        <w:rPr>
          <w:b/>
          <w:bCs/>
        </w:rPr>
      </w:pPr>
      <w:r>
        <w:rPr>
          <w:b/>
          <w:bCs/>
        </w:rPr>
        <w:t>Prednosti:</w:t>
      </w:r>
    </w:p>
    <w:p w14:paraId="6226C4E4" w14:textId="55461D58" w:rsidR="000363C6" w:rsidRDefault="000363C6" w:rsidP="00572F72">
      <w:pPr>
        <w:pStyle w:val="Odlomakpopisa"/>
        <w:numPr>
          <w:ilvl w:val="0"/>
          <w:numId w:val="18"/>
        </w:numPr>
      </w:pPr>
      <w:r>
        <w:rPr>
          <w:rStyle w:val="Naglaeno"/>
        </w:rPr>
        <w:t>Fleksibilnost:</w:t>
      </w:r>
      <w:r>
        <w:t xml:space="preserve"> Softver se može u potpunosti prilagoditi specifičnim potrebama poslovanja.</w:t>
      </w:r>
    </w:p>
    <w:p w14:paraId="045C53B8" w14:textId="52C7F283" w:rsidR="000363C6" w:rsidRDefault="000363C6" w:rsidP="00572F72">
      <w:pPr>
        <w:pStyle w:val="Odlomakpopisa"/>
        <w:numPr>
          <w:ilvl w:val="0"/>
          <w:numId w:val="18"/>
        </w:numPr>
      </w:pPr>
      <w:r>
        <w:rPr>
          <w:rStyle w:val="Naglaeno"/>
        </w:rPr>
        <w:t>Potpuna kontrola:</w:t>
      </w:r>
      <w:r>
        <w:t xml:space="preserve"> Organizacija ima potpunu kontrolu nad razvojem i kasnijim održavanjem softvera.</w:t>
      </w:r>
    </w:p>
    <w:p w14:paraId="57CC6483" w14:textId="77777777" w:rsidR="000363C6" w:rsidRPr="000363C6" w:rsidRDefault="000363C6" w:rsidP="00572F72">
      <w:pPr>
        <w:pStyle w:val="Odlomakpopisa"/>
        <w:numPr>
          <w:ilvl w:val="0"/>
          <w:numId w:val="18"/>
        </w:numPr>
        <w:rPr>
          <w:b/>
          <w:bCs/>
        </w:rPr>
      </w:pPr>
      <w:r>
        <w:rPr>
          <w:rStyle w:val="Naglaeno"/>
        </w:rPr>
        <w:t>Skalabilnost:</w:t>
      </w:r>
      <w:r>
        <w:t xml:space="preserve"> Rješenje se može jednostavno prilagoditi promjenama u poslovanju ili povećanju obujma posla</w:t>
      </w:r>
    </w:p>
    <w:p w14:paraId="0470D52F" w14:textId="1BC79A8A" w:rsidR="0063251C" w:rsidRDefault="0063251C" w:rsidP="000363C6">
      <w:pPr>
        <w:rPr>
          <w:b/>
          <w:bCs/>
        </w:rPr>
      </w:pPr>
      <w:r w:rsidRPr="000363C6">
        <w:rPr>
          <w:b/>
          <w:bCs/>
        </w:rPr>
        <w:t>Mane:</w:t>
      </w:r>
    </w:p>
    <w:p w14:paraId="61C3FB09" w14:textId="4964A7E6" w:rsidR="000363C6" w:rsidRDefault="000363C6" w:rsidP="00572F72">
      <w:pPr>
        <w:pStyle w:val="Odlomakpopisa"/>
        <w:numPr>
          <w:ilvl w:val="0"/>
          <w:numId w:val="18"/>
        </w:numPr>
      </w:pPr>
      <w:r>
        <w:rPr>
          <w:rStyle w:val="Naglaeno"/>
        </w:rPr>
        <w:t>Visoki troškovi:</w:t>
      </w:r>
      <w:r>
        <w:t xml:space="preserve"> Izrada vlastitog softvera zahtijeva značajna početna ulaganja.</w:t>
      </w:r>
    </w:p>
    <w:p w14:paraId="368269C1" w14:textId="61227A44" w:rsidR="000363C6" w:rsidRDefault="000363C6" w:rsidP="00572F72">
      <w:pPr>
        <w:pStyle w:val="Odlomakpopisa"/>
        <w:numPr>
          <w:ilvl w:val="0"/>
          <w:numId w:val="18"/>
        </w:numPr>
      </w:pPr>
      <w:r>
        <w:rPr>
          <w:rStyle w:val="Naglaeno"/>
        </w:rPr>
        <w:t>Dugotrajna implementacija:</w:t>
      </w:r>
      <w:r>
        <w:t xml:space="preserve"> Proces razvoja novog softvera može biti dugotrajan, što može odgoditi implementaciju.</w:t>
      </w:r>
    </w:p>
    <w:p w14:paraId="53805974" w14:textId="61D2F808" w:rsidR="000363C6" w:rsidRPr="000363C6" w:rsidRDefault="000363C6" w:rsidP="00572F72">
      <w:pPr>
        <w:pStyle w:val="Odlomakpopisa"/>
        <w:numPr>
          <w:ilvl w:val="0"/>
          <w:numId w:val="18"/>
        </w:numPr>
        <w:rPr>
          <w:b/>
          <w:bCs/>
        </w:rPr>
      </w:pPr>
      <w:r>
        <w:rPr>
          <w:rStyle w:val="Naglaeno"/>
        </w:rPr>
        <w:t>Potreba za održavanjem:</w:t>
      </w:r>
      <w:r>
        <w:t xml:space="preserve"> Vlastiti softver zahtijeva stalno održavanje i ažuriranje, što može povećati dugoročne troškove.</w:t>
      </w:r>
    </w:p>
    <w:p w14:paraId="4DEE5BFF" w14:textId="4C4C1D4D" w:rsidR="0063251C" w:rsidRDefault="0063251C" w:rsidP="0063251C">
      <w:pPr>
        <w:rPr>
          <w:b/>
          <w:bCs/>
        </w:rPr>
      </w:pPr>
    </w:p>
    <w:p w14:paraId="1F0D00BF" w14:textId="3DF93C01" w:rsidR="0063251C" w:rsidRDefault="0063251C" w:rsidP="0063251C">
      <w:pPr>
        <w:pStyle w:val="Naslov2"/>
      </w:pPr>
      <w:proofErr w:type="spellStart"/>
      <w:r>
        <w:lastRenderedPageBreak/>
        <w:t>Alterntiva</w:t>
      </w:r>
      <w:proofErr w:type="spellEnd"/>
      <w:r>
        <w:t xml:space="preserve"> 3:</w:t>
      </w:r>
      <w:r w:rsidR="000363C6" w:rsidRPr="000363C6">
        <w:t xml:space="preserve"> </w:t>
      </w:r>
      <w:r w:rsidR="000363C6">
        <w:t>Nabava Gotovog Softverskog Rješenja</w:t>
      </w:r>
    </w:p>
    <w:p w14:paraId="5E5A8DC4" w14:textId="3933A313" w:rsidR="0063251C" w:rsidRDefault="0063251C" w:rsidP="0063251C">
      <w:pPr>
        <w:pStyle w:val="Naslov3"/>
      </w:pPr>
      <w:r>
        <w:t>Opis</w:t>
      </w:r>
    </w:p>
    <w:p w14:paraId="30473D28" w14:textId="505CFBEB" w:rsidR="0063251C" w:rsidRDefault="000363C6" w:rsidP="0063251C">
      <w:r>
        <w:t xml:space="preserve">Nabava gotovog softverskog rješenja podrazumijeva kupnju i implementaciju već postojećeg softvera koji zadovoljava većinu potreba </w:t>
      </w:r>
      <w:proofErr w:type="spellStart"/>
      <w:r>
        <w:t>caffe</w:t>
      </w:r>
      <w:proofErr w:type="spellEnd"/>
      <w:r>
        <w:t xml:space="preserve"> bara.</w:t>
      </w:r>
    </w:p>
    <w:p w14:paraId="1A3958CA" w14:textId="77777777" w:rsidR="000363C6" w:rsidRDefault="000363C6" w:rsidP="0063251C">
      <w:pPr>
        <w:rPr>
          <w:b/>
          <w:bCs/>
        </w:rPr>
      </w:pPr>
    </w:p>
    <w:p w14:paraId="74409282" w14:textId="5386CA50" w:rsidR="00C74135" w:rsidRDefault="00C74135" w:rsidP="00C74135">
      <w:pPr>
        <w:pStyle w:val="Naslov3"/>
      </w:pPr>
      <w:r>
        <w:t>Prednosti i mane</w:t>
      </w:r>
    </w:p>
    <w:p w14:paraId="602595AB" w14:textId="453952E1" w:rsidR="00C74135" w:rsidRDefault="00C74135" w:rsidP="0063251C">
      <w:pPr>
        <w:rPr>
          <w:b/>
          <w:bCs/>
        </w:rPr>
      </w:pPr>
      <w:r>
        <w:rPr>
          <w:b/>
          <w:bCs/>
        </w:rPr>
        <w:t xml:space="preserve"> Prednosti: </w:t>
      </w:r>
    </w:p>
    <w:p w14:paraId="21F5CFBD" w14:textId="2E3FE8D6" w:rsidR="000363C6" w:rsidRDefault="000363C6" w:rsidP="00572F72">
      <w:pPr>
        <w:pStyle w:val="Odlomakpopisa"/>
        <w:numPr>
          <w:ilvl w:val="0"/>
          <w:numId w:val="18"/>
        </w:numPr>
      </w:pPr>
      <w:r>
        <w:rPr>
          <w:rStyle w:val="Naglaeno"/>
        </w:rPr>
        <w:t>Niži troškovi početne implementacije:</w:t>
      </w:r>
      <w:r>
        <w:t xml:space="preserve"> Gotova rješenja obično su jeftinija od razvoja novog softvera.</w:t>
      </w:r>
    </w:p>
    <w:p w14:paraId="6E2F5502" w14:textId="11AD02DA" w:rsidR="000363C6" w:rsidRDefault="000363C6" w:rsidP="00572F72">
      <w:pPr>
        <w:pStyle w:val="Odlomakpopisa"/>
        <w:numPr>
          <w:ilvl w:val="0"/>
          <w:numId w:val="18"/>
        </w:numPr>
      </w:pPr>
      <w:r>
        <w:rPr>
          <w:rStyle w:val="Naglaeno"/>
        </w:rPr>
        <w:t>Brza implementacija:</w:t>
      </w:r>
      <w:r>
        <w:t xml:space="preserve"> Gotovo rješenje može biti implementirano mnogo brže od razvoja novog softvera.</w:t>
      </w:r>
    </w:p>
    <w:p w14:paraId="39F5BBB8" w14:textId="262F040E" w:rsidR="00C74135" w:rsidRDefault="000363C6" w:rsidP="00572F72">
      <w:pPr>
        <w:pStyle w:val="Odlomakpopisa"/>
        <w:numPr>
          <w:ilvl w:val="0"/>
          <w:numId w:val="18"/>
        </w:numPr>
      </w:pPr>
      <w:r>
        <w:rPr>
          <w:rStyle w:val="Naglaeno"/>
        </w:rPr>
        <w:t>Podrška i ažuriranja:</w:t>
      </w:r>
      <w:r>
        <w:t xml:space="preserve"> Dobavljači gotovih softvera obično nude stalnu podršku i redovita ažuriranja.</w:t>
      </w:r>
    </w:p>
    <w:p w14:paraId="6A47A0F8" w14:textId="792A1C4D" w:rsidR="00C74135" w:rsidRDefault="00C74135" w:rsidP="00C74135">
      <w:pPr>
        <w:rPr>
          <w:b/>
          <w:bCs/>
        </w:rPr>
      </w:pPr>
      <w:r>
        <w:rPr>
          <w:b/>
          <w:bCs/>
        </w:rPr>
        <w:t xml:space="preserve">Mane: </w:t>
      </w:r>
    </w:p>
    <w:p w14:paraId="51C5F849" w14:textId="445B9A72" w:rsidR="000363C6" w:rsidRDefault="000363C6" w:rsidP="00572F72">
      <w:pPr>
        <w:pStyle w:val="Odlomakpopisa"/>
        <w:numPr>
          <w:ilvl w:val="0"/>
          <w:numId w:val="18"/>
        </w:numPr>
      </w:pPr>
      <w:r>
        <w:rPr>
          <w:rStyle w:val="Naglaeno"/>
        </w:rPr>
        <w:t>Ograničena prilagodljivost:</w:t>
      </w:r>
      <w:r>
        <w:t xml:space="preserve"> Gotova rješenja mogu imati ograničene mogućnosti prilagodbe specifičnim potrebama poslovanja.</w:t>
      </w:r>
    </w:p>
    <w:p w14:paraId="32D2EFFF" w14:textId="2D0DA99C" w:rsidR="000363C6" w:rsidRDefault="000363C6" w:rsidP="00572F72">
      <w:pPr>
        <w:pStyle w:val="Odlomakpopisa"/>
        <w:numPr>
          <w:ilvl w:val="0"/>
          <w:numId w:val="18"/>
        </w:numPr>
      </w:pPr>
      <w:r>
        <w:rPr>
          <w:rStyle w:val="Naglaeno"/>
        </w:rPr>
        <w:t>Potencijalna neskladnost:</w:t>
      </w:r>
      <w:r>
        <w:t xml:space="preserve"> Gotovo rješenje možda neće biti potpuno kompatibilno s postojećim sustavima ili procesima.</w:t>
      </w:r>
    </w:p>
    <w:p w14:paraId="0655372B" w14:textId="69950EE4" w:rsidR="00284C66" w:rsidRDefault="000363C6" w:rsidP="00572F72">
      <w:pPr>
        <w:pStyle w:val="Odlomakpopisa"/>
        <w:numPr>
          <w:ilvl w:val="0"/>
          <w:numId w:val="18"/>
        </w:numPr>
      </w:pPr>
      <w:r>
        <w:rPr>
          <w:rStyle w:val="Naglaeno"/>
        </w:rPr>
        <w:t>Mogući dodatni troškovi:</w:t>
      </w:r>
      <w:r>
        <w:t xml:space="preserve"> Neki dobavljači naplaćuju dodatne usluge poput prilagodbe softvera, što može povećati ukupne troškove.</w:t>
      </w:r>
    </w:p>
    <w:p w14:paraId="16693BDD" w14:textId="77777777" w:rsidR="00CD6802" w:rsidRDefault="00CD6802" w:rsidP="00AC02E8">
      <w:pPr>
        <w:pStyle w:val="Odlomakpopisa"/>
      </w:pPr>
    </w:p>
    <w:p w14:paraId="318AED56" w14:textId="77777777" w:rsidR="00284C66" w:rsidRPr="00C74135" w:rsidRDefault="00284C66" w:rsidP="00284C66">
      <w:pPr>
        <w:ind w:left="720"/>
        <w:rPr>
          <w:b/>
          <w:bCs/>
        </w:rPr>
      </w:pPr>
    </w:p>
    <w:p w14:paraId="5C22530F" w14:textId="2B9FC083" w:rsidR="007F7D23" w:rsidRDefault="007F7D23" w:rsidP="007F7D23">
      <w:pPr>
        <w:rPr>
          <w:b/>
        </w:rPr>
      </w:pPr>
      <w:r w:rsidRPr="007F7D23">
        <w:rPr>
          <w:b/>
        </w:rPr>
        <w:t>3.</w:t>
      </w:r>
      <w:r>
        <w:rPr>
          <w:b/>
        </w:rPr>
        <w:t>y</w:t>
      </w:r>
      <w:r w:rsidRPr="007F7D23">
        <w:rPr>
          <w:b/>
        </w:rPr>
        <w:t xml:space="preserve"> Usporedba alternativa</w:t>
      </w:r>
    </w:p>
    <w:p w14:paraId="2AA92F5E" w14:textId="77777777" w:rsidR="00B67AB3" w:rsidRDefault="00B67AB3" w:rsidP="007F7D23">
      <w:pPr>
        <w:rPr>
          <w:b/>
        </w:rPr>
      </w:pPr>
    </w:p>
    <w:p w14:paraId="49759DB1" w14:textId="276022DA" w:rsidR="00C80B2D" w:rsidRDefault="000363C6" w:rsidP="00C80B2D">
      <w:r>
        <w:t xml:space="preserve">Za usporedbu alternativa koristit ćemo sljedeće kriterije: </w:t>
      </w:r>
      <w:r w:rsidR="00AC02E8">
        <w:t xml:space="preserve">razvoj, implementacija, održavanje, edukacija osoblja i </w:t>
      </w:r>
      <w:proofErr w:type="spellStart"/>
      <w:r w:rsidR="00AC02E8">
        <w:t>trosokovi</w:t>
      </w:r>
      <w:proofErr w:type="spellEnd"/>
    </w:p>
    <w:p w14:paraId="5DBD4A75" w14:textId="41DE5B45" w:rsidR="00B67AB3" w:rsidRDefault="00B67AB3" w:rsidP="00C80B2D"/>
    <w:p w14:paraId="0A604E12" w14:textId="77777777" w:rsidR="00B67AB3" w:rsidRDefault="00B67AB3" w:rsidP="00C80B2D"/>
    <w:tbl>
      <w:tblPr>
        <w:tblStyle w:val="Svijetlatablicapopisa1"/>
        <w:tblW w:w="9192" w:type="dxa"/>
        <w:tblLook w:val="04A0" w:firstRow="1" w:lastRow="0" w:firstColumn="1" w:lastColumn="0" w:noHBand="0" w:noVBand="1"/>
      </w:tblPr>
      <w:tblGrid>
        <w:gridCol w:w="2298"/>
        <w:gridCol w:w="2298"/>
        <w:gridCol w:w="2298"/>
        <w:gridCol w:w="2298"/>
      </w:tblGrid>
      <w:tr w:rsidR="00B67AB3" w14:paraId="5DDA99E9" w14:textId="77777777" w:rsidTr="00B6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0B36E14D" w14:textId="143B59CE" w:rsidR="00B67AB3" w:rsidRDefault="00B67AB3" w:rsidP="00C80B2D">
            <w:r>
              <w:t>Kriterij</w:t>
            </w:r>
          </w:p>
        </w:tc>
        <w:tc>
          <w:tcPr>
            <w:tcW w:w="2298" w:type="dxa"/>
          </w:tcPr>
          <w:p w14:paraId="536E0709" w14:textId="4931BFAC" w:rsidR="00B67AB3" w:rsidRDefault="00B67AB3" w:rsidP="00C80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 Postojećeg Sustava</w:t>
            </w:r>
          </w:p>
        </w:tc>
        <w:tc>
          <w:tcPr>
            <w:tcW w:w="2298" w:type="dxa"/>
          </w:tcPr>
          <w:p w14:paraId="3F10C9B9" w14:textId="6F3906D7" w:rsidR="00B67AB3" w:rsidRDefault="00B67AB3" w:rsidP="00C80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Izrada Vlastitog Softvera</w:t>
            </w:r>
          </w:p>
        </w:tc>
        <w:tc>
          <w:tcPr>
            <w:tcW w:w="2298" w:type="dxa"/>
          </w:tcPr>
          <w:p w14:paraId="021795CD" w14:textId="64434C35" w:rsidR="00B67AB3" w:rsidRDefault="00B67AB3" w:rsidP="00C80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Nabava Gotovog Softvera</w:t>
            </w:r>
          </w:p>
        </w:tc>
      </w:tr>
      <w:tr w:rsidR="00B67AB3" w14:paraId="21FC4B09" w14:textId="77777777" w:rsidTr="00B6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264F6194" w14:textId="027EC125" w:rsidR="00B67AB3" w:rsidRDefault="00AC02E8" w:rsidP="00C80B2D">
            <w:r>
              <w:t>Razvoj</w:t>
            </w:r>
          </w:p>
        </w:tc>
        <w:tc>
          <w:tcPr>
            <w:tcW w:w="2298" w:type="dxa"/>
          </w:tcPr>
          <w:p w14:paraId="4E5F44C1" w14:textId="1A73D12F" w:rsidR="00B67AB3" w:rsidRDefault="00AC02E8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Srednje</w:t>
            </w:r>
          </w:p>
        </w:tc>
        <w:tc>
          <w:tcPr>
            <w:tcW w:w="2298" w:type="dxa"/>
          </w:tcPr>
          <w:p w14:paraId="37DD7FB9" w14:textId="23CCFA6F" w:rsidR="00B67AB3" w:rsidRDefault="00B67AB3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Visok</w:t>
            </w:r>
            <w:r w:rsidR="00AC02E8">
              <w:t>o</w:t>
            </w:r>
          </w:p>
        </w:tc>
        <w:tc>
          <w:tcPr>
            <w:tcW w:w="2298" w:type="dxa"/>
          </w:tcPr>
          <w:p w14:paraId="4779AD5B" w14:textId="48D10470" w:rsidR="00B67AB3" w:rsidRDefault="00AC02E8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Nisko</w:t>
            </w:r>
          </w:p>
        </w:tc>
      </w:tr>
      <w:tr w:rsidR="00B67AB3" w14:paraId="69775D5E" w14:textId="77777777" w:rsidTr="00B67AB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66D75CFA" w14:textId="4654B96F" w:rsidR="00B67AB3" w:rsidRDefault="00AC02E8" w:rsidP="00C80B2D">
            <w:r>
              <w:t>Implementacija</w:t>
            </w:r>
          </w:p>
        </w:tc>
        <w:tc>
          <w:tcPr>
            <w:tcW w:w="2298" w:type="dxa"/>
          </w:tcPr>
          <w:p w14:paraId="6F16D250" w14:textId="26C6B4E3" w:rsidR="00B67AB3" w:rsidRDefault="00AC02E8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Srednje</w:t>
            </w:r>
          </w:p>
        </w:tc>
        <w:tc>
          <w:tcPr>
            <w:tcW w:w="2298" w:type="dxa"/>
          </w:tcPr>
          <w:p w14:paraId="598F2BB1" w14:textId="471EA7B2" w:rsidR="00B67AB3" w:rsidRDefault="00B67AB3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Visok</w:t>
            </w:r>
            <w:r w:rsidR="00AC02E8">
              <w:t>o</w:t>
            </w:r>
          </w:p>
        </w:tc>
        <w:tc>
          <w:tcPr>
            <w:tcW w:w="2298" w:type="dxa"/>
          </w:tcPr>
          <w:p w14:paraId="648BFD0A" w14:textId="4B01EC74" w:rsidR="00B67AB3" w:rsidRDefault="00AC02E8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Nisko</w:t>
            </w:r>
          </w:p>
        </w:tc>
      </w:tr>
      <w:tr w:rsidR="00B67AB3" w14:paraId="043B2E71" w14:textId="77777777" w:rsidTr="00B6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2345DF34" w14:textId="7AD8C7F8" w:rsidR="00B67AB3" w:rsidRDefault="00AC02E8" w:rsidP="00C80B2D">
            <w:r>
              <w:t>Održavanje</w:t>
            </w:r>
          </w:p>
        </w:tc>
        <w:tc>
          <w:tcPr>
            <w:tcW w:w="2298" w:type="dxa"/>
          </w:tcPr>
          <w:p w14:paraId="4A9091A0" w14:textId="16FC3D29" w:rsidR="00B67AB3" w:rsidRDefault="00AC02E8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Srednje</w:t>
            </w:r>
          </w:p>
        </w:tc>
        <w:tc>
          <w:tcPr>
            <w:tcW w:w="2298" w:type="dxa"/>
          </w:tcPr>
          <w:p w14:paraId="272F88C2" w14:textId="253F5D8F" w:rsidR="00B67AB3" w:rsidRDefault="00AC02E8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Nisko</w:t>
            </w:r>
          </w:p>
        </w:tc>
        <w:tc>
          <w:tcPr>
            <w:tcW w:w="2298" w:type="dxa"/>
          </w:tcPr>
          <w:p w14:paraId="659E47F3" w14:textId="1F1B22F1" w:rsidR="00B67AB3" w:rsidRDefault="00B67AB3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Srednje</w:t>
            </w:r>
          </w:p>
        </w:tc>
      </w:tr>
      <w:tr w:rsidR="00B67AB3" w14:paraId="30C6A490" w14:textId="77777777" w:rsidTr="00B67AB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6D714D82" w14:textId="76250CC6" w:rsidR="00B67AB3" w:rsidRDefault="00AC02E8" w:rsidP="00C80B2D">
            <w:r>
              <w:t>Edukacija osoblja</w:t>
            </w:r>
          </w:p>
        </w:tc>
        <w:tc>
          <w:tcPr>
            <w:tcW w:w="2298" w:type="dxa"/>
          </w:tcPr>
          <w:p w14:paraId="2EB777BA" w14:textId="1EB0594A" w:rsidR="00B67AB3" w:rsidRDefault="00AC02E8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Nisko</w:t>
            </w:r>
          </w:p>
        </w:tc>
        <w:tc>
          <w:tcPr>
            <w:tcW w:w="2298" w:type="dxa"/>
          </w:tcPr>
          <w:p w14:paraId="4F78EC04" w14:textId="5E5EFC77" w:rsidR="00B67AB3" w:rsidRDefault="00B67AB3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Visoko</w:t>
            </w:r>
          </w:p>
        </w:tc>
        <w:tc>
          <w:tcPr>
            <w:tcW w:w="2298" w:type="dxa"/>
          </w:tcPr>
          <w:p w14:paraId="6D03404C" w14:textId="6A305313" w:rsidR="00B67AB3" w:rsidRDefault="00AC02E8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Srednje</w:t>
            </w:r>
          </w:p>
        </w:tc>
      </w:tr>
      <w:tr w:rsidR="00B67AB3" w14:paraId="678DD100" w14:textId="77777777" w:rsidTr="00B6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4FA3F304" w14:textId="36D845F4" w:rsidR="00B67AB3" w:rsidRDefault="00AC02E8" w:rsidP="00C80B2D">
            <w:r>
              <w:t>Ukupni troškovi</w:t>
            </w:r>
          </w:p>
        </w:tc>
        <w:tc>
          <w:tcPr>
            <w:tcW w:w="2298" w:type="dxa"/>
          </w:tcPr>
          <w:p w14:paraId="5FAEBDF6" w14:textId="76547EB1" w:rsidR="00B67AB3" w:rsidRDefault="00AC02E8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 (srednje)</w:t>
            </w:r>
          </w:p>
        </w:tc>
        <w:tc>
          <w:tcPr>
            <w:tcW w:w="2298" w:type="dxa"/>
          </w:tcPr>
          <w:p w14:paraId="4DBA7A95" w14:textId="3187784A" w:rsidR="00B67AB3" w:rsidRDefault="00AC02E8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3,25 (v</w:t>
            </w:r>
            <w:r w:rsidR="00B67AB3">
              <w:t>isok</w:t>
            </w:r>
            <w:r>
              <w:t>o)</w:t>
            </w:r>
          </w:p>
        </w:tc>
        <w:tc>
          <w:tcPr>
            <w:tcW w:w="2298" w:type="dxa"/>
          </w:tcPr>
          <w:p w14:paraId="05FD7568" w14:textId="4454823C" w:rsidR="00B67AB3" w:rsidRDefault="00AC02E8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 (nisko)</w:t>
            </w:r>
          </w:p>
        </w:tc>
      </w:tr>
      <w:tr w:rsidR="00B67AB3" w14:paraId="0AF831B0" w14:textId="77777777" w:rsidTr="00B67AB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4697CC02" w14:textId="77777777" w:rsidR="00B67AB3" w:rsidRDefault="00B67AB3" w:rsidP="00C80B2D"/>
        </w:tc>
        <w:tc>
          <w:tcPr>
            <w:tcW w:w="2298" w:type="dxa"/>
          </w:tcPr>
          <w:p w14:paraId="487A4EDB" w14:textId="77777777" w:rsidR="00B67AB3" w:rsidRDefault="00B67AB3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14:paraId="172FF124" w14:textId="77777777" w:rsidR="00B67AB3" w:rsidRDefault="00B67AB3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14:paraId="2542B3CB" w14:textId="77777777" w:rsidR="00B67AB3" w:rsidRDefault="00B67AB3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403DA1" w14:textId="7F998BBE" w:rsidR="000363C6" w:rsidRDefault="001963D6" w:rsidP="00C80B2D">
      <w:r>
        <w:t>Zaključak:</w:t>
      </w:r>
    </w:p>
    <w:p w14:paraId="4092F082" w14:textId="1FFA4C63" w:rsidR="001963D6" w:rsidRDefault="001963D6" w:rsidP="001963D6">
      <w:pPr>
        <w:pStyle w:val="Odlomakpopisa"/>
        <w:numPr>
          <w:ilvl w:val="0"/>
          <w:numId w:val="21"/>
        </w:numPr>
      </w:pPr>
      <w:r>
        <w:rPr>
          <w:b/>
          <w:bCs/>
        </w:rPr>
        <w:t>Izrada vlastitog sustava</w:t>
      </w:r>
      <w:r>
        <w:t xml:space="preserve"> donosi najviše troškove, ali pruža dugoročnu prilagodljivost i kontrolu</w:t>
      </w:r>
    </w:p>
    <w:p w14:paraId="60513CD1" w14:textId="105254B2" w:rsidR="001963D6" w:rsidRDefault="001963D6" w:rsidP="001963D6">
      <w:pPr>
        <w:pStyle w:val="Odlomakpopisa"/>
        <w:numPr>
          <w:ilvl w:val="0"/>
          <w:numId w:val="21"/>
        </w:numPr>
      </w:pPr>
      <w:r>
        <w:rPr>
          <w:b/>
          <w:bCs/>
        </w:rPr>
        <w:t xml:space="preserve">Nadogradnja postojećeg sustava </w:t>
      </w:r>
      <w:r>
        <w:t>predstavlja srednji trošak, ali može biti opterećujuće zbog starijih tehnologija</w:t>
      </w:r>
    </w:p>
    <w:p w14:paraId="4187DF32" w14:textId="765A67FA" w:rsidR="001963D6" w:rsidRDefault="001963D6" w:rsidP="001963D6">
      <w:pPr>
        <w:pStyle w:val="Odlomakpopisa"/>
        <w:numPr>
          <w:ilvl w:val="0"/>
          <w:numId w:val="21"/>
        </w:numPr>
      </w:pPr>
      <w:r>
        <w:rPr>
          <w:b/>
          <w:bCs/>
        </w:rPr>
        <w:t xml:space="preserve">Nabava gotovog rješenja </w:t>
      </w:r>
      <w:r>
        <w:t>donosi najmanje troškove, ali s ograničenom fleksibilnošću i prilagodljivošću.</w:t>
      </w:r>
    </w:p>
    <w:p w14:paraId="402F67CB" w14:textId="6CF9F088" w:rsidR="00C80B2D" w:rsidRDefault="00C80B2D" w:rsidP="00C80B2D"/>
    <w:p w14:paraId="2107B225" w14:textId="77777777" w:rsidR="00960ACA" w:rsidRDefault="00960ACA" w:rsidP="00960ACA"/>
    <w:p w14:paraId="3F49E792" w14:textId="77777777" w:rsidR="00960ACA" w:rsidRDefault="00960ACA" w:rsidP="00960ACA">
      <w:pPr>
        <w:rPr>
          <w:b/>
          <w:bCs/>
        </w:rPr>
      </w:pPr>
    </w:p>
    <w:p w14:paraId="35337A5B" w14:textId="63B1F261" w:rsidR="00960ACA" w:rsidRDefault="00960ACA" w:rsidP="00960ACA">
      <w:pPr>
        <w:pStyle w:val="Naslov1"/>
        <w:rPr>
          <w:kern w:val="0"/>
        </w:rPr>
      </w:pPr>
      <w:r>
        <w:rPr>
          <w:kern w:val="0"/>
        </w:rPr>
        <w:lastRenderedPageBreak/>
        <w:t>Dodaci</w:t>
      </w:r>
    </w:p>
    <w:p w14:paraId="3CAC67FA" w14:textId="38C69CB5" w:rsidR="00CD6802" w:rsidRDefault="00CD6802" w:rsidP="00CD6802">
      <w:pPr>
        <w:pStyle w:val="Naslov2"/>
      </w:pPr>
      <w:r>
        <w:t>Ponderirana alternativa</w:t>
      </w:r>
    </w:p>
    <w:p w14:paraId="36769675" w14:textId="7D6AEEC4" w:rsidR="00CD6802" w:rsidRDefault="00CD6802" w:rsidP="00CD6802">
      <w:r>
        <w:t xml:space="preserve">Ovdje ćemo procijeniti tri ključne alternative: </w:t>
      </w:r>
      <w:r>
        <w:rPr>
          <w:rStyle w:val="Naglaeno"/>
        </w:rPr>
        <w:t>Nadogradnja postojećeg sustava</w:t>
      </w:r>
      <w:r>
        <w:t xml:space="preserve">, </w:t>
      </w:r>
      <w:r>
        <w:rPr>
          <w:rStyle w:val="Naglaeno"/>
        </w:rPr>
        <w:t>Izrada vlastitog softvera</w:t>
      </w:r>
      <w:r>
        <w:t xml:space="preserve"> i </w:t>
      </w:r>
      <w:r>
        <w:rPr>
          <w:rStyle w:val="Naglaeno"/>
        </w:rPr>
        <w:t>Nabava gotovog softvera</w:t>
      </w:r>
      <w:r>
        <w:t xml:space="preserve">. Analizirat ćemo ih prema nekoliko važnih karakteristika relevantnih za </w:t>
      </w:r>
      <w:proofErr w:type="spellStart"/>
      <w:r>
        <w:t>caffe</w:t>
      </w:r>
      <w:proofErr w:type="spellEnd"/>
      <w:r>
        <w:t xml:space="preserve"> bar.</w:t>
      </w:r>
    </w:p>
    <w:p w14:paraId="0A56D4BC" w14:textId="402BE9C4" w:rsidR="00CD6802" w:rsidRDefault="00CD6802" w:rsidP="00CD6802"/>
    <w:tbl>
      <w:tblPr>
        <w:tblStyle w:val="Tablicareetke2"/>
        <w:tblW w:w="0" w:type="auto"/>
        <w:tblLook w:val="04A0" w:firstRow="1" w:lastRow="0" w:firstColumn="1" w:lastColumn="0" w:noHBand="0" w:noVBand="1"/>
      </w:tblPr>
      <w:tblGrid>
        <w:gridCol w:w="1803"/>
        <w:gridCol w:w="1562"/>
        <w:gridCol w:w="241"/>
        <w:gridCol w:w="1803"/>
        <w:gridCol w:w="1803"/>
        <w:gridCol w:w="1804"/>
      </w:tblGrid>
      <w:tr w:rsidR="00CD6802" w14:paraId="3E8062AD" w14:textId="77777777" w:rsidTr="00222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176F17" w14:textId="2A6FBF76" w:rsidR="00CD6802" w:rsidRDefault="00CD6802" w:rsidP="00CD6802">
            <w:r>
              <w:t>Karakteristika</w:t>
            </w:r>
          </w:p>
        </w:tc>
        <w:tc>
          <w:tcPr>
            <w:tcW w:w="1803" w:type="dxa"/>
            <w:gridSpan w:val="2"/>
          </w:tcPr>
          <w:p w14:paraId="030D9AB4" w14:textId="2867AC38" w:rsidR="00CD6802" w:rsidRDefault="00CD6802" w:rsidP="00CD68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803" w:type="dxa"/>
          </w:tcPr>
          <w:p w14:paraId="3BF49A99" w14:textId="7CC2BC3B" w:rsidR="00CD6802" w:rsidRDefault="00CD6802" w:rsidP="00CD68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Ocjena: Nadogradnja</w:t>
            </w:r>
          </w:p>
        </w:tc>
        <w:tc>
          <w:tcPr>
            <w:tcW w:w="1803" w:type="dxa"/>
          </w:tcPr>
          <w:p w14:paraId="31DBA3B2" w14:textId="2B56498D" w:rsidR="00CD6802" w:rsidRDefault="00CD6802" w:rsidP="00CD68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Ocjena: Izrada Vlastitog Softvera</w:t>
            </w:r>
          </w:p>
        </w:tc>
        <w:tc>
          <w:tcPr>
            <w:tcW w:w="1804" w:type="dxa"/>
          </w:tcPr>
          <w:p w14:paraId="5223B26A" w14:textId="27FFBD48" w:rsidR="00CD6802" w:rsidRDefault="00CD6802" w:rsidP="00CD68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Ocjena: Nabava Gotovog Softvera</w:t>
            </w:r>
          </w:p>
        </w:tc>
      </w:tr>
      <w:tr w:rsidR="00CD6802" w14:paraId="22C98F5F" w14:textId="77777777" w:rsidTr="0022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E565C57" w14:textId="6ADC06A1" w:rsidR="00CD6802" w:rsidRDefault="00CD6802" w:rsidP="00CD6802">
            <w:r>
              <w:t>Operativna</w:t>
            </w:r>
          </w:p>
        </w:tc>
        <w:tc>
          <w:tcPr>
            <w:tcW w:w="1803" w:type="dxa"/>
            <w:gridSpan w:val="2"/>
          </w:tcPr>
          <w:p w14:paraId="3221591D" w14:textId="42B2C2D1" w:rsidR="00CD6802" w:rsidRDefault="00CD6802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Kako rješenje odgovara specifičnim operativnim potrebama </w:t>
            </w:r>
            <w:proofErr w:type="spellStart"/>
            <w:r>
              <w:t>caffe</w:t>
            </w:r>
            <w:proofErr w:type="spellEnd"/>
            <w:r>
              <w:t xml:space="preserve"> bara (npr. upravljanje stolovima, narudžbama, računima).</w:t>
            </w:r>
          </w:p>
        </w:tc>
        <w:tc>
          <w:tcPr>
            <w:tcW w:w="1803" w:type="dxa"/>
          </w:tcPr>
          <w:p w14:paraId="7A24F943" w14:textId="77777777" w:rsidR="00CD6802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543A6FD" w14:textId="77777777" w:rsid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646967" w14:textId="1B5200ED" w:rsid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CCE">
              <w:rPr>
                <w:i/>
                <w:iCs/>
                <w:sz w:val="20"/>
                <w:szCs w:val="20"/>
              </w:rPr>
              <w:t>Srednja operativna prilagodba potrebna; osnovni procesi su već postavljeni, ali zahtijevaju doradu</w:t>
            </w:r>
            <w:r>
              <w:t>.</w:t>
            </w:r>
          </w:p>
        </w:tc>
        <w:tc>
          <w:tcPr>
            <w:tcW w:w="1803" w:type="dxa"/>
          </w:tcPr>
          <w:p w14:paraId="4F12AC74" w14:textId="77777777" w:rsidR="00CD6802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2677D421" w14:textId="77777777" w:rsid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2C7347" w14:textId="54741F42" w:rsidR="00FB5CCE" w:rsidRP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B5CCE">
              <w:rPr>
                <w:i/>
                <w:iCs/>
                <w:sz w:val="20"/>
                <w:szCs w:val="20"/>
              </w:rPr>
              <w:t>Potpuna kontrola nad operativnim procesima; sustav dizajniran prema specifičnim potrebama kafića.</w:t>
            </w:r>
          </w:p>
        </w:tc>
        <w:tc>
          <w:tcPr>
            <w:tcW w:w="1804" w:type="dxa"/>
          </w:tcPr>
          <w:p w14:paraId="1463395B" w14:textId="77777777" w:rsidR="00CD6802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29BD928D" w14:textId="77777777" w:rsid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4F42FC" w14:textId="52E36017" w:rsidR="00FB5CCE" w:rsidRP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B5CCE">
              <w:rPr>
                <w:i/>
                <w:iCs/>
                <w:sz w:val="20"/>
                <w:szCs w:val="20"/>
              </w:rPr>
              <w:t>Ograničena prilagodljivost; operativni procesi ovise o funkcionalnostima gotovog rješenja.</w:t>
            </w:r>
          </w:p>
        </w:tc>
      </w:tr>
      <w:tr w:rsidR="00CD6802" w14:paraId="7545F062" w14:textId="77777777" w:rsidTr="0022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856758" w14:textId="77777777" w:rsidR="00CD6802" w:rsidRDefault="00CD6802" w:rsidP="00CD6802">
            <w:r>
              <w:t>Tehnička</w:t>
            </w:r>
          </w:p>
          <w:p w14:paraId="4FBC6CF6" w14:textId="77777777" w:rsidR="002224BE" w:rsidRPr="002224BE" w:rsidRDefault="002224BE" w:rsidP="002224BE"/>
          <w:p w14:paraId="272373A1" w14:textId="77777777" w:rsidR="002224BE" w:rsidRPr="002224BE" w:rsidRDefault="002224BE" w:rsidP="002224BE"/>
          <w:p w14:paraId="22E2E46E" w14:textId="77777777" w:rsidR="002224BE" w:rsidRPr="002224BE" w:rsidRDefault="002224BE" w:rsidP="002224BE"/>
          <w:p w14:paraId="4F246F16" w14:textId="77777777" w:rsidR="002224BE" w:rsidRDefault="002224BE" w:rsidP="002224BE"/>
          <w:p w14:paraId="298DF07A" w14:textId="43C68CE9" w:rsidR="002224BE" w:rsidRPr="002224BE" w:rsidRDefault="002224BE" w:rsidP="002224BE">
            <w:pPr>
              <w:tabs>
                <w:tab w:val="left" w:pos="1296"/>
              </w:tabs>
            </w:pPr>
            <w:r>
              <w:tab/>
            </w:r>
          </w:p>
        </w:tc>
        <w:tc>
          <w:tcPr>
            <w:tcW w:w="1803" w:type="dxa"/>
            <w:gridSpan w:val="2"/>
          </w:tcPr>
          <w:p w14:paraId="454F3E4E" w14:textId="1D51CA92" w:rsidR="00CD6802" w:rsidRDefault="00CD6802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Tehnička složenost implementacije, uključujući potrebnu infrastrukturu i podršku.</w:t>
            </w:r>
          </w:p>
        </w:tc>
        <w:tc>
          <w:tcPr>
            <w:tcW w:w="1803" w:type="dxa"/>
          </w:tcPr>
          <w:p w14:paraId="51BD31F2" w14:textId="77777777" w:rsidR="00CD6802" w:rsidRDefault="002224B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31FEC927" w14:textId="77777777" w:rsid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22FCDF" w14:textId="77777777" w:rsid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B5CCE">
              <w:rPr>
                <w:i/>
                <w:iCs/>
                <w:sz w:val="20"/>
                <w:szCs w:val="20"/>
              </w:rPr>
              <w:t>Tehnička zahtjevnost nije visoka, ali je potrebna prilagodba postojećih komponenti.</w:t>
            </w:r>
          </w:p>
          <w:p w14:paraId="0C1602D7" w14:textId="1051D9F3" w:rsidR="00FB5CCE" w:rsidRP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09DE9607" w14:textId="77777777" w:rsidR="00CD6802" w:rsidRDefault="002224B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7A9D7A00" w14:textId="77777777" w:rsid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77B70A" w14:textId="5059AA1F" w:rsidR="00FB5CCE" w:rsidRP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B5CCE">
              <w:rPr>
                <w:i/>
                <w:iCs/>
                <w:sz w:val="20"/>
                <w:szCs w:val="20"/>
              </w:rPr>
              <w:t>Tehnička složenost visoka, ali omogućava maksimalnu prilagodbu.</w:t>
            </w:r>
          </w:p>
        </w:tc>
        <w:tc>
          <w:tcPr>
            <w:tcW w:w="1804" w:type="dxa"/>
          </w:tcPr>
          <w:p w14:paraId="3F4956F0" w14:textId="77777777" w:rsidR="00CD6802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37728D48" w14:textId="77777777" w:rsid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B5D8AB" w14:textId="114CE9A3" w:rsidR="00FB5CCE" w:rsidRP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B5CCE">
              <w:rPr>
                <w:i/>
                <w:iCs/>
                <w:sz w:val="20"/>
                <w:szCs w:val="20"/>
              </w:rPr>
              <w:t>Tehnička zahtjevnost niska, ali fleksibilnost je ograničena.</w:t>
            </w:r>
          </w:p>
        </w:tc>
      </w:tr>
      <w:tr w:rsidR="00CD6802" w14:paraId="1EFD7D44" w14:textId="77777777" w:rsidTr="0022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23DEC2" w14:textId="204C441E" w:rsidR="00CD6802" w:rsidRDefault="00CD6802" w:rsidP="00CD6802">
            <w:r>
              <w:t>Vremenska</w:t>
            </w:r>
          </w:p>
        </w:tc>
        <w:tc>
          <w:tcPr>
            <w:tcW w:w="1803" w:type="dxa"/>
            <w:gridSpan w:val="2"/>
          </w:tcPr>
          <w:p w14:paraId="56257564" w14:textId="1560FFC3" w:rsidR="00CD6802" w:rsidRDefault="00CD6802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Koliko je vremena potrebno za implementaciju rješenja.</w:t>
            </w:r>
          </w:p>
        </w:tc>
        <w:tc>
          <w:tcPr>
            <w:tcW w:w="1803" w:type="dxa"/>
          </w:tcPr>
          <w:p w14:paraId="1746907E" w14:textId="30526881" w:rsidR="00CD6802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647FDDD3" w14:textId="77777777" w:rsid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B5A1C2" w14:textId="77777777" w:rsid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B5CCE">
              <w:rPr>
                <w:i/>
                <w:iCs/>
                <w:sz w:val="20"/>
                <w:szCs w:val="20"/>
              </w:rPr>
              <w:t>Vremenski zahtjevno zbog potrebe za integracijom i testiranjem.</w:t>
            </w:r>
          </w:p>
          <w:p w14:paraId="76157104" w14:textId="5917B633" w:rsidR="00FB5CCE" w:rsidRP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21CD80F5" w14:textId="77777777" w:rsidR="00CD6802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  <w:p w14:paraId="180C2FCB" w14:textId="77777777" w:rsid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9D91AD" w14:textId="5EF3FECE" w:rsidR="00FB5CCE" w:rsidRP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B5CCE">
              <w:rPr>
                <w:i/>
                <w:iCs/>
                <w:sz w:val="20"/>
                <w:szCs w:val="20"/>
              </w:rPr>
              <w:t>Vremenski zahtjevno zbog razvoja, testiranja i implementacije.</w:t>
            </w:r>
          </w:p>
        </w:tc>
        <w:tc>
          <w:tcPr>
            <w:tcW w:w="1804" w:type="dxa"/>
          </w:tcPr>
          <w:p w14:paraId="1EB83D29" w14:textId="77777777" w:rsidR="00CD6802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6771A01E" w14:textId="77777777" w:rsid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EA70FD" w14:textId="3E501EDB" w:rsidR="00FB5CCE" w:rsidRP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B5CCE">
              <w:rPr>
                <w:i/>
                <w:iCs/>
                <w:sz w:val="20"/>
                <w:szCs w:val="20"/>
              </w:rPr>
              <w:t>Brza implementacija, ali ograničena prilagodba.</w:t>
            </w:r>
          </w:p>
        </w:tc>
      </w:tr>
      <w:tr w:rsidR="00CD6802" w14:paraId="52B0695A" w14:textId="77777777" w:rsidTr="0022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BB6DFE" w14:textId="7E89F81B" w:rsidR="00CD6802" w:rsidRDefault="00CD6802" w:rsidP="00CD6802">
            <w:r>
              <w:t>Ekonomska</w:t>
            </w:r>
          </w:p>
        </w:tc>
        <w:tc>
          <w:tcPr>
            <w:tcW w:w="1803" w:type="dxa"/>
            <w:gridSpan w:val="2"/>
          </w:tcPr>
          <w:p w14:paraId="1A77B6BE" w14:textId="3771B238" w:rsidR="00CD6802" w:rsidRDefault="00CD6802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Troškovi razvoja, održavanja i potencijalni povrat na investiciju.</w:t>
            </w:r>
          </w:p>
        </w:tc>
        <w:tc>
          <w:tcPr>
            <w:tcW w:w="1803" w:type="dxa"/>
          </w:tcPr>
          <w:p w14:paraId="20F7D526" w14:textId="77777777" w:rsidR="00CD6802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715F2C8B" w14:textId="77777777" w:rsid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58C54E" w14:textId="77777777" w:rsid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B5CCE">
              <w:rPr>
                <w:i/>
                <w:iCs/>
                <w:sz w:val="20"/>
                <w:szCs w:val="20"/>
              </w:rPr>
              <w:t>Relativno niska ekonomičnost zbog troškova održavanja starog sustava.</w:t>
            </w:r>
          </w:p>
          <w:p w14:paraId="7DAA4819" w14:textId="380F8B1E" w:rsidR="00FB5CCE" w:rsidRP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2135B82B" w14:textId="77777777" w:rsidR="00CD6802" w:rsidRDefault="002224B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4E3A863A" w14:textId="77777777" w:rsid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9CE650" w14:textId="6C5994B1" w:rsidR="00FB5CCE" w:rsidRP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B5CCE">
              <w:rPr>
                <w:i/>
                <w:iCs/>
                <w:sz w:val="20"/>
                <w:szCs w:val="20"/>
              </w:rPr>
              <w:t>Troškovi razvoja su visoki, ali se dugoročno može isplatiti.</w:t>
            </w:r>
          </w:p>
        </w:tc>
        <w:tc>
          <w:tcPr>
            <w:tcW w:w="1804" w:type="dxa"/>
          </w:tcPr>
          <w:p w14:paraId="42AF60D2" w14:textId="77777777" w:rsidR="00CD6802" w:rsidRDefault="002224B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0246408C" w14:textId="77777777" w:rsid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3C4F07" w14:textId="55385B0D" w:rsidR="00FB5CCE" w:rsidRP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B5CCE">
              <w:rPr>
                <w:i/>
                <w:iCs/>
                <w:sz w:val="20"/>
                <w:szCs w:val="20"/>
              </w:rPr>
              <w:t>Visoki inicijalni troškovi kupnje i prilagodbe.</w:t>
            </w:r>
          </w:p>
        </w:tc>
      </w:tr>
      <w:tr w:rsidR="002224BE" w14:paraId="69D69DCF" w14:textId="77777777" w:rsidTr="0022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  <w:gridSpan w:val="2"/>
          </w:tcPr>
          <w:p w14:paraId="6C2AB696" w14:textId="4ED4FAB8" w:rsidR="002224BE" w:rsidRDefault="002224BE" w:rsidP="00CD6802">
            <w:r>
              <w:t>UKUPNO</w:t>
            </w:r>
          </w:p>
        </w:tc>
        <w:tc>
          <w:tcPr>
            <w:tcW w:w="241" w:type="dxa"/>
          </w:tcPr>
          <w:p w14:paraId="3DAB83CA" w14:textId="77777777" w:rsidR="002224BE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77EBBA6A" w14:textId="1A1CD923" w:rsidR="002224BE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</w:t>
            </w:r>
            <w:r w:rsidR="00FB5CCE">
              <w:t>25</w:t>
            </w:r>
          </w:p>
        </w:tc>
        <w:tc>
          <w:tcPr>
            <w:tcW w:w="1803" w:type="dxa"/>
          </w:tcPr>
          <w:p w14:paraId="295B7323" w14:textId="4B2F0F53" w:rsidR="002224BE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3,25</w:t>
            </w:r>
          </w:p>
        </w:tc>
        <w:tc>
          <w:tcPr>
            <w:tcW w:w="1804" w:type="dxa"/>
          </w:tcPr>
          <w:p w14:paraId="345CDEA8" w14:textId="6B8977F4" w:rsidR="002224BE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</w:t>
            </w:r>
            <w:r w:rsidR="00FB5CCE">
              <w:t>50</w:t>
            </w:r>
          </w:p>
        </w:tc>
      </w:tr>
    </w:tbl>
    <w:p w14:paraId="6FB3EA41" w14:textId="6097681E" w:rsidR="00CD6802" w:rsidRDefault="00CD6802" w:rsidP="00CD6802"/>
    <w:p w14:paraId="2B823AF7" w14:textId="491BB411" w:rsidR="002224BE" w:rsidRDefault="00FB5CCE" w:rsidP="00CD6802">
      <w:r>
        <w:t xml:space="preserve">Zaključak: </w:t>
      </w:r>
    </w:p>
    <w:p w14:paraId="46D7D721" w14:textId="71726ECA" w:rsidR="00FB5CCE" w:rsidRPr="00AC02E8" w:rsidRDefault="00FB5CCE" w:rsidP="00CD6802">
      <w:pPr>
        <w:rPr>
          <w:i/>
          <w:iCs/>
        </w:rPr>
      </w:pPr>
      <w:r>
        <w:rPr>
          <w:i/>
          <w:iCs/>
        </w:rPr>
        <w:t xml:space="preserve">Prema rezultatima ove analize, </w:t>
      </w:r>
      <w:r>
        <w:rPr>
          <w:b/>
          <w:bCs/>
          <w:i/>
          <w:iCs/>
        </w:rPr>
        <w:t>Izrada vlastitog sustava</w:t>
      </w:r>
      <w:r>
        <w:rPr>
          <w:i/>
          <w:iCs/>
        </w:rPr>
        <w:t xml:space="preserve"> ima najvišu ukupnu ocjenu (3,25) i predstavlja najbolju opciju s obzirom na dugoročne ciljeve, unatoč ovim inicijalnim </w:t>
      </w:r>
      <w:r>
        <w:rPr>
          <w:i/>
          <w:iCs/>
        </w:rPr>
        <w:lastRenderedPageBreak/>
        <w:t xml:space="preserve">troškovima i vremenskoj zahtjevnosti. Ako je brzina implementacija prioritet, </w:t>
      </w:r>
      <w:r w:rsidR="00AC02E8">
        <w:rPr>
          <w:b/>
          <w:bCs/>
          <w:i/>
          <w:iCs/>
        </w:rPr>
        <w:t>Nabava gotovog rješenja</w:t>
      </w:r>
      <w:r w:rsidR="00AC02E8">
        <w:rPr>
          <w:i/>
          <w:iCs/>
        </w:rPr>
        <w:t xml:space="preserve"> može biti prikladnija opcija.</w:t>
      </w:r>
    </w:p>
    <w:p w14:paraId="73738FFF" w14:textId="4480B570" w:rsidR="002224BE" w:rsidRDefault="002224BE" w:rsidP="00CD6802"/>
    <w:p w14:paraId="18BD572B" w14:textId="32C5B90E" w:rsidR="0051731B" w:rsidRDefault="0051731B" w:rsidP="00CD6802"/>
    <w:p w14:paraId="66591CE9" w14:textId="03B6F3C9" w:rsidR="0051731B" w:rsidRDefault="0051731B" w:rsidP="00CD6802"/>
    <w:p w14:paraId="1CB31108" w14:textId="1CA11D6D" w:rsidR="0051731B" w:rsidRDefault="0051731B" w:rsidP="00CD6802"/>
    <w:p w14:paraId="6BF296F1" w14:textId="77777777" w:rsidR="0051731B" w:rsidRDefault="0051731B" w:rsidP="00CD6802"/>
    <w:p w14:paraId="3EC3874C" w14:textId="53BD6C76" w:rsidR="002224BE" w:rsidRDefault="002224BE" w:rsidP="002224BE">
      <w:pPr>
        <w:pStyle w:val="Naslov2"/>
      </w:pPr>
      <w:r>
        <w:t>Analiza troška</w:t>
      </w:r>
      <w:r w:rsidR="001963D6">
        <w:t xml:space="preserve"> kroz 3 godine</w:t>
      </w:r>
    </w:p>
    <w:tbl>
      <w:tblPr>
        <w:tblStyle w:val="Tablicareetke2"/>
        <w:tblW w:w="0" w:type="auto"/>
        <w:tblLook w:val="04A0" w:firstRow="1" w:lastRow="0" w:firstColumn="1" w:lastColumn="0" w:noHBand="0" w:noVBand="1"/>
      </w:tblPr>
      <w:tblGrid>
        <w:gridCol w:w="1833"/>
        <w:gridCol w:w="2456"/>
        <w:gridCol w:w="1861"/>
        <w:gridCol w:w="1573"/>
        <w:gridCol w:w="1303"/>
      </w:tblGrid>
      <w:tr w:rsidR="00370908" w14:paraId="5E488BBB" w14:textId="437F59CE" w:rsidTr="0019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AC12EBD" w14:textId="2F222C82" w:rsidR="001963D6" w:rsidRDefault="001963D6" w:rsidP="002224BE">
            <w:r>
              <w:t>Godina</w:t>
            </w:r>
          </w:p>
        </w:tc>
        <w:tc>
          <w:tcPr>
            <w:tcW w:w="1938" w:type="dxa"/>
          </w:tcPr>
          <w:p w14:paraId="202ADDEE" w14:textId="643EFA4E" w:rsidR="001963D6" w:rsidRDefault="001963D6" w:rsidP="00222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Trošak</w:t>
            </w:r>
          </w:p>
        </w:tc>
        <w:tc>
          <w:tcPr>
            <w:tcW w:w="1977" w:type="dxa"/>
          </w:tcPr>
          <w:p w14:paraId="2790C210" w14:textId="51F4450C" w:rsidR="001963D6" w:rsidRDefault="001963D6" w:rsidP="00222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 postojećeg sustava</w:t>
            </w:r>
          </w:p>
        </w:tc>
        <w:tc>
          <w:tcPr>
            <w:tcW w:w="1774" w:type="dxa"/>
          </w:tcPr>
          <w:p w14:paraId="7771A80A" w14:textId="74FA8198" w:rsidR="001963D6" w:rsidRDefault="001963D6" w:rsidP="00222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Izrada vlastitog sustava</w:t>
            </w:r>
          </w:p>
        </w:tc>
        <w:tc>
          <w:tcPr>
            <w:tcW w:w="1421" w:type="dxa"/>
          </w:tcPr>
          <w:p w14:paraId="07A51B2A" w14:textId="7EB2B7DA" w:rsidR="001963D6" w:rsidRDefault="001963D6" w:rsidP="00222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Nabava gotovog sustava</w:t>
            </w:r>
          </w:p>
        </w:tc>
      </w:tr>
      <w:tr w:rsidR="00370908" w14:paraId="4F1D4CA0" w14:textId="640FE03D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202567C4" w14:textId="05E34E34" w:rsidR="001963D6" w:rsidRPr="001963D6" w:rsidRDefault="001963D6" w:rsidP="001963D6">
            <w:pPr>
              <w:pStyle w:val="Odlomakpopisa"/>
              <w:numPr>
                <w:ilvl w:val="0"/>
                <w:numId w:val="22"/>
              </w:numPr>
            </w:pPr>
            <w:r>
              <w:t>godina</w:t>
            </w:r>
          </w:p>
        </w:tc>
        <w:tc>
          <w:tcPr>
            <w:tcW w:w="1938" w:type="dxa"/>
          </w:tcPr>
          <w:p w14:paraId="560A9415" w14:textId="372655DE" w:rsidR="001963D6" w:rsidRDefault="001963D6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Razvoj/Implementacija</w:t>
            </w:r>
          </w:p>
        </w:tc>
        <w:tc>
          <w:tcPr>
            <w:tcW w:w="1977" w:type="dxa"/>
          </w:tcPr>
          <w:p w14:paraId="6EDFC736" w14:textId="5F0EDE2E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5 000 EUR</w:t>
            </w:r>
          </w:p>
        </w:tc>
        <w:tc>
          <w:tcPr>
            <w:tcW w:w="1774" w:type="dxa"/>
          </w:tcPr>
          <w:p w14:paraId="19EA5DCD" w14:textId="648E6DFA" w:rsidR="001963D6" w:rsidRDefault="001963D6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70908">
              <w:t>0 000 EUR</w:t>
            </w:r>
          </w:p>
        </w:tc>
        <w:tc>
          <w:tcPr>
            <w:tcW w:w="1421" w:type="dxa"/>
          </w:tcPr>
          <w:p w14:paraId="501A7706" w14:textId="2FDC85CE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15 000 EUR</w:t>
            </w:r>
          </w:p>
        </w:tc>
      </w:tr>
      <w:tr w:rsidR="00370908" w14:paraId="1CAD0468" w14:textId="22550C7B" w:rsidTr="0019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2117715" w14:textId="620C54F5" w:rsidR="001963D6" w:rsidRDefault="001963D6" w:rsidP="002224BE"/>
        </w:tc>
        <w:tc>
          <w:tcPr>
            <w:tcW w:w="1938" w:type="dxa"/>
          </w:tcPr>
          <w:p w14:paraId="63123C1D" w14:textId="795AB89A" w:rsidR="001963D6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Licenciranje/Software</w:t>
            </w:r>
          </w:p>
        </w:tc>
        <w:tc>
          <w:tcPr>
            <w:tcW w:w="1977" w:type="dxa"/>
          </w:tcPr>
          <w:p w14:paraId="4D991C6B" w14:textId="27ECE18A" w:rsidR="001963D6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774" w:type="dxa"/>
          </w:tcPr>
          <w:p w14:paraId="05E426B1" w14:textId="29EA2757" w:rsidR="001963D6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3 000 EUR</w:t>
            </w:r>
          </w:p>
        </w:tc>
        <w:tc>
          <w:tcPr>
            <w:tcW w:w="1421" w:type="dxa"/>
          </w:tcPr>
          <w:p w14:paraId="33CC825B" w14:textId="17744E04" w:rsidR="001963D6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4 000 EUR</w:t>
            </w:r>
          </w:p>
        </w:tc>
      </w:tr>
      <w:tr w:rsidR="00370908" w14:paraId="118A8973" w14:textId="47B1B553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48ED4C9" w14:textId="63E1BD27" w:rsidR="001963D6" w:rsidRDefault="001963D6" w:rsidP="002224BE"/>
        </w:tc>
        <w:tc>
          <w:tcPr>
            <w:tcW w:w="1938" w:type="dxa"/>
          </w:tcPr>
          <w:p w14:paraId="6685F60A" w14:textId="61286804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Hardverska infrastruktura</w:t>
            </w:r>
          </w:p>
        </w:tc>
        <w:tc>
          <w:tcPr>
            <w:tcW w:w="1977" w:type="dxa"/>
          </w:tcPr>
          <w:p w14:paraId="3C3CC15D" w14:textId="550236D7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  <w:tc>
          <w:tcPr>
            <w:tcW w:w="1774" w:type="dxa"/>
          </w:tcPr>
          <w:p w14:paraId="01D2DD90" w14:textId="10C251B9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5 000 EUR</w:t>
            </w:r>
          </w:p>
        </w:tc>
        <w:tc>
          <w:tcPr>
            <w:tcW w:w="1421" w:type="dxa"/>
          </w:tcPr>
          <w:p w14:paraId="078609F2" w14:textId="5478DAB9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5 000 EUR</w:t>
            </w:r>
          </w:p>
        </w:tc>
      </w:tr>
      <w:tr w:rsidR="00370908" w14:paraId="60841E51" w14:textId="3C3845C2" w:rsidTr="0019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12C84B76" w14:textId="3B6BD5D5" w:rsidR="001963D6" w:rsidRDefault="001963D6" w:rsidP="002224BE"/>
        </w:tc>
        <w:tc>
          <w:tcPr>
            <w:tcW w:w="1938" w:type="dxa"/>
          </w:tcPr>
          <w:p w14:paraId="2903B19B" w14:textId="638A87AF" w:rsidR="001963D6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Obuka zaposlenika</w:t>
            </w:r>
          </w:p>
        </w:tc>
        <w:tc>
          <w:tcPr>
            <w:tcW w:w="1977" w:type="dxa"/>
          </w:tcPr>
          <w:p w14:paraId="0DC14295" w14:textId="007621C8" w:rsidR="001963D6" w:rsidRDefault="001963D6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70908">
              <w:t>00 EUR</w:t>
            </w:r>
          </w:p>
        </w:tc>
        <w:tc>
          <w:tcPr>
            <w:tcW w:w="1774" w:type="dxa"/>
          </w:tcPr>
          <w:p w14:paraId="4A23F53E" w14:textId="49B8DF45" w:rsidR="001963D6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 EUR</w:t>
            </w:r>
          </w:p>
        </w:tc>
        <w:tc>
          <w:tcPr>
            <w:tcW w:w="1421" w:type="dxa"/>
          </w:tcPr>
          <w:p w14:paraId="55D8E9D5" w14:textId="650BB68F" w:rsidR="001963D6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1 500 EUR</w:t>
            </w:r>
          </w:p>
        </w:tc>
      </w:tr>
      <w:tr w:rsidR="00370908" w14:paraId="78BF10D4" w14:textId="7D8F7FB8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66448875" w14:textId="4209F72F" w:rsidR="001963D6" w:rsidRDefault="001963D6" w:rsidP="002224BE"/>
        </w:tc>
        <w:tc>
          <w:tcPr>
            <w:tcW w:w="1938" w:type="dxa"/>
          </w:tcPr>
          <w:p w14:paraId="6E33D0DC" w14:textId="425735A4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Održavanje</w:t>
            </w:r>
          </w:p>
        </w:tc>
        <w:tc>
          <w:tcPr>
            <w:tcW w:w="1977" w:type="dxa"/>
          </w:tcPr>
          <w:p w14:paraId="54E07863" w14:textId="422D53E0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1 500 EUR</w:t>
            </w:r>
          </w:p>
        </w:tc>
        <w:tc>
          <w:tcPr>
            <w:tcW w:w="1774" w:type="dxa"/>
          </w:tcPr>
          <w:p w14:paraId="42776088" w14:textId="6CC12939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2 500 EUR</w:t>
            </w:r>
          </w:p>
        </w:tc>
        <w:tc>
          <w:tcPr>
            <w:tcW w:w="1421" w:type="dxa"/>
          </w:tcPr>
          <w:p w14:paraId="0523B2E7" w14:textId="749930B1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370908" w:rsidRPr="00370908" w14:paraId="653A6118" w14:textId="77777777" w:rsidTr="0019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74F0FA84" w14:textId="39F98B27" w:rsidR="00370908" w:rsidRPr="00370908" w:rsidRDefault="00370908" w:rsidP="002224BE">
            <w:r>
              <w:t>Ukupno 1. godina</w:t>
            </w:r>
          </w:p>
        </w:tc>
        <w:tc>
          <w:tcPr>
            <w:tcW w:w="1938" w:type="dxa"/>
          </w:tcPr>
          <w:p w14:paraId="5BC78A0B" w14:textId="77777777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1107BE03" w14:textId="17A623A1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10 000 EUR</w:t>
            </w:r>
          </w:p>
        </w:tc>
        <w:tc>
          <w:tcPr>
            <w:tcW w:w="1774" w:type="dxa"/>
          </w:tcPr>
          <w:p w14:paraId="71112FC9" w14:textId="534DEF37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32 500 EUR</w:t>
            </w:r>
          </w:p>
        </w:tc>
        <w:tc>
          <w:tcPr>
            <w:tcW w:w="1421" w:type="dxa"/>
          </w:tcPr>
          <w:p w14:paraId="3B6322CA" w14:textId="7CCE7E04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27 500 EUR</w:t>
            </w:r>
          </w:p>
        </w:tc>
      </w:tr>
      <w:tr w:rsidR="00370908" w:rsidRPr="00370908" w14:paraId="54D777AD" w14:textId="77777777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7297430" w14:textId="6919CD69" w:rsidR="00370908" w:rsidRPr="00370908" w:rsidRDefault="00370908" w:rsidP="00370908">
            <w:pPr>
              <w:pStyle w:val="Odlomakpopisa"/>
              <w:numPr>
                <w:ilvl w:val="0"/>
                <w:numId w:val="22"/>
              </w:numPr>
            </w:pPr>
            <w:r>
              <w:t>godina</w:t>
            </w:r>
          </w:p>
        </w:tc>
        <w:tc>
          <w:tcPr>
            <w:tcW w:w="1938" w:type="dxa"/>
          </w:tcPr>
          <w:p w14:paraId="4C5B1C65" w14:textId="314849C6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Održavanje</w:t>
            </w:r>
          </w:p>
        </w:tc>
        <w:tc>
          <w:tcPr>
            <w:tcW w:w="1977" w:type="dxa"/>
          </w:tcPr>
          <w:p w14:paraId="5E5D290E" w14:textId="70B89DE3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1 500 EUR</w:t>
            </w:r>
          </w:p>
        </w:tc>
        <w:tc>
          <w:tcPr>
            <w:tcW w:w="1774" w:type="dxa"/>
          </w:tcPr>
          <w:p w14:paraId="36FCDA2C" w14:textId="06AB9424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2 500 EUR</w:t>
            </w:r>
          </w:p>
        </w:tc>
        <w:tc>
          <w:tcPr>
            <w:tcW w:w="1421" w:type="dxa"/>
          </w:tcPr>
          <w:p w14:paraId="1D4AACE4" w14:textId="14B3F66F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370908" w:rsidRPr="00370908" w14:paraId="6EDF9774" w14:textId="77777777" w:rsidTr="0019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29BC7959" w14:textId="77777777" w:rsidR="00370908" w:rsidRDefault="00370908" w:rsidP="002224BE"/>
        </w:tc>
        <w:tc>
          <w:tcPr>
            <w:tcW w:w="1938" w:type="dxa"/>
          </w:tcPr>
          <w:p w14:paraId="3E880FD1" w14:textId="23279E94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</w:t>
            </w:r>
          </w:p>
        </w:tc>
        <w:tc>
          <w:tcPr>
            <w:tcW w:w="1977" w:type="dxa"/>
          </w:tcPr>
          <w:p w14:paraId="04D39F85" w14:textId="21B6F8C1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774" w:type="dxa"/>
          </w:tcPr>
          <w:p w14:paraId="459B5595" w14:textId="40D0CD84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3 000 EUR</w:t>
            </w:r>
          </w:p>
        </w:tc>
        <w:tc>
          <w:tcPr>
            <w:tcW w:w="1421" w:type="dxa"/>
          </w:tcPr>
          <w:p w14:paraId="732F0BAB" w14:textId="521965B9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370908" w:rsidRPr="00370908" w14:paraId="2A064E95" w14:textId="77777777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1ECB40F4" w14:textId="77777777" w:rsidR="00370908" w:rsidRDefault="00370908" w:rsidP="002224BE"/>
        </w:tc>
        <w:tc>
          <w:tcPr>
            <w:tcW w:w="1938" w:type="dxa"/>
          </w:tcPr>
          <w:p w14:paraId="76879546" w14:textId="0F7BBAD7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Licenciranje/Software</w:t>
            </w:r>
          </w:p>
        </w:tc>
        <w:tc>
          <w:tcPr>
            <w:tcW w:w="1977" w:type="dxa"/>
          </w:tcPr>
          <w:p w14:paraId="4A7686F4" w14:textId="55EC4089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774" w:type="dxa"/>
          </w:tcPr>
          <w:p w14:paraId="40242777" w14:textId="50FB28BD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3 000 EUR</w:t>
            </w:r>
          </w:p>
        </w:tc>
        <w:tc>
          <w:tcPr>
            <w:tcW w:w="1421" w:type="dxa"/>
          </w:tcPr>
          <w:p w14:paraId="460ADE7D" w14:textId="2DB03026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4 000 EUR</w:t>
            </w:r>
          </w:p>
        </w:tc>
      </w:tr>
      <w:tr w:rsidR="00370908" w:rsidRPr="00370908" w14:paraId="00A3EE8F" w14:textId="77777777" w:rsidTr="0019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8A7AFCC" w14:textId="49FDF2C6" w:rsidR="00370908" w:rsidRDefault="00370908" w:rsidP="002224BE">
            <w:r>
              <w:t>Ukupno 2. godina</w:t>
            </w:r>
          </w:p>
        </w:tc>
        <w:tc>
          <w:tcPr>
            <w:tcW w:w="1938" w:type="dxa"/>
          </w:tcPr>
          <w:p w14:paraId="140FF789" w14:textId="77777777" w:rsid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4397EEC1" w14:textId="6F78BD06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3 500 EUR</w:t>
            </w:r>
          </w:p>
        </w:tc>
        <w:tc>
          <w:tcPr>
            <w:tcW w:w="1774" w:type="dxa"/>
          </w:tcPr>
          <w:p w14:paraId="36AF2D7E" w14:textId="08436A4D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8 500 EUR</w:t>
            </w:r>
          </w:p>
        </w:tc>
        <w:tc>
          <w:tcPr>
            <w:tcW w:w="1421" w:type="dxa"/>
          </w:tcPr>
          <w:p w14:paraId="79710A45" w14:textId="77B1090E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8 000 EUR</w:t>
            </w:r>
          </w:p>
        </w:tc>
      </w:tr>
      <w:tr w:rsidR="00370908" w:rsidRPr="00370908" w14:paraId="2D93BA9F" w14:textId="77777777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6208EDF6" w14:textId="0FB5E0C5" w:rsidR="00370908" w:rsidRPr="00370908" w:rsidRDefault="00370908" w:rsidP="00370908">
            <w:pPr>
              <w:pStyle w:val="Odlomakpopisa"/>
              <w:numPr>
                <w:ilvl w:val="0"/>
                <w:numId w:val="22"/>
              </w:numPr>
            </w:pPr>
            <w:r>
              <w:t>godina</w:t>
            </w:r>
          </w:p>
        </w:tc>
        <w:tc>
          <w:tcPr>
            <w:tcW w:w="1938" w:type="dxa"/>
          </w:tcPr>
          <w:p w14:paraId="0B9DE74A" w14:textId="107D6D24" w:rsid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Odražavanje</w:t>
            </w:r>
          </w:p>
        </w:tc>
        <w:tc>
          <w:tcPr>
            <w:tcW w:w="1977" w:type="dxa"/>
          </w:tcPr>
          <w:p w14:paraId="43BEAB18" w14:textId="20792B28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1 500 EUR</w:t>
            </w:r>
          </w:p>
        </w:tc>
        <w:tc>
          <w:tcPr>
            <w:tcW w:w="1774" w:type="dxa"/>
          </w:tcPr>
          <w:p w14:paraId="04B68DD1" w14:textId="59307D6E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2 500 EUR</w:t>
            </w:r>
          </w:p>
        </w:tc>
        <w:tc>
          <w:tcPr>
            <w:tcW w:w="1421" w:type="dxa"/>
          </w:tcPr>
          <w:p w14:paraId="6A6B3316" w14:textId="7CC8FB7B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370908" w:rsidRPr="00370908" w14:paraId="48AB19C9" w14:textId="77777777" w:rsidTr="0019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191F1C4B" w14:textId="77777777" w:rsidR="00370908" w:rsidRDefault="00370908" w:rsidP="002224BE"/>
        </w:tc>
        <w:tc>
          <w:tcPr>
            <w:tcW w:w="1938" w:type="dxa"/>
          </w:tcPr>
          <w:p w14:paraId="598D3825" w14:textId="55FAC90E" w:rsid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</w:t>
            </w:r>
          </w:p>
        </w:tc>
        <w:tc>
          <w:tcPr>
            <w:tcW w:w="1977" w:type="dxa"/>
          </w:tcPr>
          <w:p w14:paraId="19AFC78C" w14:textId="7FE4FFB7" w:rsidR="00370908" w:rsidRPr="000A4A6E" w:rsidRDefault="000A4A6E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774" w:type="dxa"/>
          </w:tcPr>
          <w:p w14:paraId="0787131D" w14:textId="1BFB3A59" w:rsidR="00370908" w:rsidRPr="000A4A6E" w:rsidRDefault="000A4A6E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3 000 EUR</w:t>
            </w:r>
          </w:p>
        </w:tc>
        <w:tc>
          <w:tcPr>
            <w:tcW w:w="1421" w:type="dxa"/>
          </w:tcPr>
          <w:p w14:paraId="63F4FD6D" w14:textId="5E278575" w:rsidR="00370908" w:rsidRPr="000A4A6E" w:rsidRDefault="000A4A6E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370908" w:rsidRPr="00370908" w14:paraId="239C8B64" w14:textId="77777777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E6CA70A" w14:textId="77777777" w:rsidR="00370908" w:rsidRDefault="00370908" w:rsidP="002224BE"/>
        </w:tc>
        <w:tc>
          <w:tcPr>
            <w:tcW w:w="1938" w:type="dxa"/>
          </w:tcPr>
          <w:p w14:paraId="6950F569" w14:textId="1FAB1C09" w:rsidR="00370908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Licenciranje/Software</w:t>
            </w:r>
          </w:p>
        </w:tc>
        <w:tc>
          <w:tcPr>
            <w:tcW w:w="1977" w:type="dxa"/>
          </w:tcPr>
          <w:p w14:paraId="61E3A19F" w14:textId="16B91182" w:rsidR="00370908" w:rsidRPr="000A4A6E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774" w:type="dxa"/>
          </w:tcPr>
          <w:p w14:paraId="74BC40DA" w14:textId="15EA5648" w:rsidR="00370908" w:rsidRPr="000A4A6E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3 000 EUR</w:t>
            </w:r>
          </w:p>
        </w:tc>
        <w:tc>
          <w:tcPr>
            <w:tcW w:w="1421" w:type="dxa"/>
          </w:tcPr>
          <w:p w14:paraId="7510E134" w14:textId="3E703ACC" w:rsidR="00370908" w:rsidRPr="000A4A6E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4 000 EUR</w:t>
            </w:r>
          </w:p>
        </w:tc>
      </w:tr>
      <w:tr w:rsidR="000A4A6E" w:rsidRPr="00370908" w14:paraId="4DCC78F1" w14:textId="77777777" w:rsidTr="0019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C84DBAC" w14:textId="185D7269" w:rsidR="000A4A6E" w:rsidRDefault="000A4A6E" w:rsidP="002224BE">
            <w:r>
              <w:t>Ukupno 3. godina</w:t>
            </w:r>
          </w:p>
        </w:tc>
        <w:tc>
          <w:tcPr>
            <w:tcW w:w="1938" w:type="dxa"/>
          </w:tcPr>
          <w:p w14:paraId="6FEC4DAB" w14:textId="77777777" w:rsidR="000A4A6E" w:rsidRDefault="000A4A6E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576C8072" w14:textId="57E867E2" w:rsidR="000A4A6E" w:rsidRPr="000A4A6E" w:rsidRDefault="000A4A6E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3 500 EUR</w:t>
            </w:r>
          </w:p>
        </w:tc>
        <w:tc>
          <w:tcPr>
            <w:tcW w:w="1774" w:type="dxa"/>
          </w:tcPr>
          <w:p w14:paraId="788881D5" w14:textId="3100CACC" w:rsidR="000A4A6E" w:rsidRPr="000A4A6E" w:rsidRDefault="000A4A6E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8 500 EUR</w:t>
            </w:r>
          </w:p>
        </w:tc>
        <w:tc>
          <w:tcPr>
            <w:tcW w:w="1421" w:type="dxa"/>
          </w:tcPr>
          <w:p w14:paraId="27E9C237" w14:textId="6AD5DFD0" w:rsidR="000A4A6E" w:rsidRPr="000A4A6E" w:rsidRDefault="000A4A6E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8 000 EUR</w:t>
            </w:r>
          </w:p>
        </w:tc>
      </w:tr>
      <w:tr w:rsidR="000A4A6E" w:rsidRPr="00370908" w14:paraId="6C325023" w14:textId="77777777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11984E0D" w14:textId="4566A1DC" w:rsidR="000A4A6E" w:rsidRDefault="000A4A6E" w:rsidP="002224BE">
            <w:r>
              <w:t>UKUPNI TROŠKOVI KROZ 3 GODINE</w:t>
            </w:r>
          </w:p>
        </w:tc>
        <w:tc>
          <w:tcPr>
            <w:tcW w:w="1938" w:type="dxa"/>
          </w:tcPr>
          <w:p w14:paraId="1AF704E5" w14:textId="77777777" w:rsidR="000A4A6E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11837333" w14:textId="181429B5" w:rsidR="000A4A6E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17 000 EUR</w:t>
            </w:r>
          </w:p>
        </w:tc>
        <w:tc>
          <w:tcPr>
            <w:tcW w:w="1774" w:type="dxa"/>
          </w:tcPr>
          <w:p w14:paraId="7AE7333B" w14:textId="0EF9C8B0" w:rsidR="000A4A6E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49 500 EUR</w:t>
            </w:r>
          </w:p>
        </w:tc>
        <w:tc>
          <w:tcPr>
            <w:tcW w:w="1421" w:type="dxa"/>
          </w:tcPr>
          <w:p w14:paraId="12A5581F" w14:textId="6495F422" w:rsidR="000A4A6E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43 500 EUR</w:t>
            </w:r>
          </w:p>
        </w:tc>
      </w:tr>
    </w:tbl>
    <w:p w14:paraId="30E923AC" w14:textId="67C3BA27" w:rsidR="002224BE" w:rsidRDefault="002224BE" w:rsidP="002224BE"/>
    <w:p w14:paraId="5AC96965" w14:textId="7BDD31DD" w:rsidR="000A4A6E" w:rsidRDefault="000A4A6E" w:rsidP="002224BE"/>
    <w:p w14:paraId="6FCED3E2" w14:textId="0C5E0B6A" w:rsidR="000A4A6E" w:rsidRDefault="000A4A6E" w:rsidP="002224BE">
      <w:pPr>
        <w:rPr>
          <w:b/>
          <w:bCs/>
        </w:rPr>
      </w:pPr>
      <w:r>
        <w:rPr>
          <w:b/>
          <w:bCs/>
        </w:rPr>
        <w:t>Objašnjenje troškova:</w:t>
      </w:r>
    </w:p>
    <w:p w14:paraId="0EE88840" w14:textId="172153B4" w:rsidR="000A4A6E" w:rsidRPr="000A4A6E" w:rsidRDefault="000A4A6E" w:rsidP="000A4A6E">
      <w:pPr>
        <w:pStyle w:val="Odlomakpopis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Razvoj/Implementacija: </w:t>
      </w:r>
      <w:r>
        <w:t>Trošak koji se odnosi na početnu izradu, razvoj ili implementaciju sustava.</w:t>
      </w:r>
    </w:p>
    <w:p w14:paraId="7494CC72" w14:textId="5351F5DB" w:rsidR="000A4A6E" w:rsidRPr="000A4A6E" w:rsidRDefault="000A4A6E" w:rsidP="00FC211C">
      <w:pPr>
        <w:pStyle w:val="Odlomakpopisa"/>
        <w:numPr>
          <w:ilvl w:val="0"/>
          <w:numId w:val="23"/>
        </w:numPr>
        <w:rPr>
          <w:b/>
          <w:bCs/>
        </w:rPr>
      </w:pPr>
      <w:r w:rsidRPr="000A4A6E">
        <w:rPr>
          <w:b/>
          <w:bCs/>
        </w:rPr>
        <w:t>Licenciranje/Software:</w:t>
      </w:r>
      <w:r>
        <w:t xml:space="preserve"> </w:t>
      </w:r>
      <w:r>
        <w:t>Trošak za licenciranje softvera i drugih potrebnih alata.</w:t>
      </w:r>
    </w:p>
    <w:p w14:paraId="0A51B937" w14:textId="730EF1D7" w:rsidR="000A4A6E" w:rsidRPr="000A4A6E" w:rsidRDefault="000A4A6E" w:rsidP="00FC211C">
      <w:pPr>
        <w:pStyle w:val="Odlomakpopis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Hardverska infrastruktura:</w:t>
      </w:r>
      <w:r>
        <w:t xml:space="preserve"> </w:t>
      </w:r>
      <w:r>
        <w:t>Trošak za potrebnu hardversku opremu.</w:t>
      </w:r>
    </w:p>
    <w:p w14:paraId="1F60C5D6" w14:textId="4CD11245" w:rsidR="000A4A6E" w:rsidRPr="000A4A6E" w:rsidRDefault="000A4A6E" w:rsidP="00FC211C">
      <w:pPr>
        <w:pStyle w:val="Odlomakpopis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Obuka zaposlenika:</w:t>
      </w:r>
      <w:r w:rsidRPr="000A4A6E">
        <w:t xml:space="preserve"> </w:t>
      </w:r>
      <w:r>
        <w:t>Trošak za obuku zaposlenika na novom sustavu.</w:t>
      </w:r>
    </w:p>
    <w:p w14:paraId="0BB6C001" w14:textId="71D0970D" w:rsidR="000A4A6E" w:rsidRPr="000A4A6E" w:rsidRDefault="000A4A6E" w:rsidP="00FC211C">
      <w:pPr>
        <w:pStyle w:val="Odlomakpopis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Održavanje:</w:t>
      </w:r>
      <w:r>
        <w:t xml:space="preserve"> </w:t>
      </w:r>
      <w:r>
        <w:t>Godišnji trošak za održavanje sustava.</w:t>
      </w:r>
    </w:p>
    <w:p w14:paraId="6A3FC9BA" w14:textId="5F81D7C4" w:rsidR="000A4A6E" w:rsidRPr="000A4A6E" w:rsidRDefault="000A4A6E" w:rsidP="00FC211C">
      <w:pPr>
        <w:pStyle w:val="Odlomakpopis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Nadogradnja:</w:t>
      </w:r>
      <w:r>
        <w:t xml:space="preserve"> </w:t>
      </w:r>
      <w:r>
        <w:t>Trošak za nadogradnje i dodatne funkcionalnosti sustava.</w:t>
      </w:r>
    </w:p>
    <w:sectPr w:rsidR="000A4A6E" w:rsidRPr="000A4A6E" w:rsidSect="00DC18DF">
      <w:footerReference w:type="even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E923" w14:textId="77777777" w:rsidR="0085197D" w:rsidRDefault="0085197D">
      <w:r>
        <w:separator/>
      </w:r>
    </w:p>
    <w:p w14:paraId="5122AA4C" w14:textId="77777777" w:rsidR="0085197D" w:rsidRDefault="0085197D"/>
  </w:endnote>
  <w:endnote w:type="continuationSeparator" w:id="0">
    <w:p w14:paraId="2E4EE978" w14:textId="77777777" w:rsidR="0085197D" w:rsidRDefault="0085197D">
      <w:r>
        <w:continuationSeparator/>
      </w:r>
    </w:p>
    <w:p w14:paraId="245F5B44" w14:textId="77777777" w:rsidR="0085197D" w:rsidRDefault="008519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D2013" w14:textId="77777777" w:rsidR="003D07FE" w:rsidRDefault="003D07FE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55B47129" w14:textId="77777777" w:rsidR="003D07FE" w:rsidRDefault="003D07FE" w:rsidP="00497761">
    <w:pPr>
      <w:pStyle w:val="Podnoje"/>
      <w:ind w:right="360"/>
    </w:pPr>
  </w:p>
  <w:p w14:paraId="06662031" w14:textId="77777777" w:rsidR="003D07FE" w:rsidRDefault="003D07F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D7D8" w14:textId="77777777" w:rsidR="00DC18DF" w:rsidRDefault="00DC18DF" w:rsidP="00DC18DF">
    <w:pPr>
      <w:pStyle w:val="Podnoje"/>
    </w:pPr>
  </w:p>
  <w:p w14:paraId="63A86FB4" w14:textId="2CFF0608" w:rsidR="00DC18DF" w:rsidRDefault="00DC18DF">
    <w:pPr>
      <w:pStyle w:val="Podnoje"/>
    </w:pPr>
  </w:p>
  <w:p w14:paraId="7FBC7804" w14:textId="77777777" w:rsidR="00FB6942" w:rsidRDefault="00FB694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84BBA" w14:textId="77777777" w:rsidR="0085197D" w:rsidRDefault="0085197D">
      <w:r>
        <w:separator/>
      </w:r>
    </w:p>
    <w:p w14:paraId="687E1C4C" w14:textId="77777777" w:rsidR="0085197D" w:rsidRDefault="0085197D"/>
  </w:footnote>
  <w:footnote w:type="continuationSeparator" w:id="0">
    <w:p w14:paraId="1A3EFDB0" w14:textId="77777777" w:rsidR="0085197D" w:rsidRDefault="0085197D">
      <w:r>
        <w:continuationSeparator/>
      </w:r>
    </w:p>
    <w:p w14:paraId="7D97028E" w14:textId="77777777" w:rsidR="0085197D" w:rsidRDefault="008519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0D76" w14:textId="77777777" w:rsidR="00DC18DF" w:rsidRDefault="00DC18DF">
    <w:pPr>
      <w:pStyle w:val="Zaglavlje"/>
    </w:pPr>
    <w:r>
      <w:t>Studija izvodljivosti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30E5A97"/>
    <w:multiLevelType w:val="hybridMultilevel"/>
    <w:tmpl w:val="02C6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09B75CE2"/>
    <w:multiLevelType w:val="hybridMultilevel"/>
    <w:tmpl w:val="9C863D4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9BF19B1"/>
    <w:multiLevelType w:val="hybridMultilevel"/>
    <w:tmpl w:val="8046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B1B18"/>
    <w:multiLevelType w:val="hybridMultilevel"/>
    <w:tmpl w:val="59C6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8642D"/>
    <w:multiLevelType w:val="hybridMultilevel"/>
    <w:tmpl w:val="989E9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E25C4"/>
    <w:multiLevelType w:val="hybridMultilevel"/>
    <w:tmpl w:val="218EB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87B35C3"/>
    <w:multiLevelType w:val="hybridMultilevel"/>
    <w:tmpl w:val="7864F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72CCB"/>
    <w:multiLevelType w:val="hybridMultilevel"/>
    <w:tmpl w:val="6542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10218"/>
    <w:multiLevelType w:val="hybridMultilevel"/>
    <w:tmpl w:val="4FD6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3D1D3279"/>
    <w:multiLevelType w:val="hybridMultilevel"/>
    <w:tmpl w:val="1A58E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EC7E6F"/>
    <w:multiLevelType w:val="hybridMultilevel"/>
    <w:tmpl w:val="6A94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83A87"/>
    <w:multiLevelType w:val="hybridMultilevel"/>
    <w:tmpl w:val="202A3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7423C85"/>
    <w:multiLevelType w:val="hybridMultilevel"/>
    <w:tmpl w:val="6D2C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0016D"/>
    <w:multiLevelType w:val="hybridMultilevel"/>
    <w:tmpl w:val="CE24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A9A25E3"/>
    <w:multiLevelType w:val="hybridMultilevel"/>
    <w:tmpl w:val="79C02542"/>
    <w:lvl w:ilvl="0" w:tplc="796CC6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C1646"/>
    <w:multiLevelType w:val="hybridMultilevel"/>
    <w:tmpl w:val="798A3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8"/>
  </w:num>
  <w:num w:numId="5">
    <w:abstractNumId w:val="21"/>
  </w:num>
  <w:num w:numId="6">
    <w:abstractNumId w:val="14"/>
  </w:num>
  <w:num w:numId="7">
    <w:abstractNumId w:val="7"/>
  </w:num>
  <w:num w:numId="8">
    <w:abstractNumId w:val="0"/>
  </w:num>
  <w:num w:numId="9">
    <w:abstractNumId w:val="10"/>
  </w:num>
  <w:num w:numId="10">
    <w:abstractNumId w:val="19"/>
  </w:num>
  <w:num w:numId="11">
    <w:abstractNumId w:val="22"/>
  </w:num>
  <w:num w:numId="12">
    <w:abstractNumId w:val="23"/>
  </w:num>
  <w:num w:numId="13">
    <w:abstractNumId w:val="3"/>
  </w:num>
  <w:num w:numId="14">
    <w:abstractNumId w:val="8"/>
  </w:num>
  <w:num w:numId="15">
    <w:abstractNumId w:val="17"/>
  </w:num>
  <w:num w:numId="16">
    <w:abstractNumId w:val="15"/>
  </w:num>
  <w:num w:numId="17">
    <w:abstractNumId w:val="6"/>
  </w:num>
  <w:num w:numId="18">
    <w:abstractNumId w:val="16"/>
  </w:num>
  <w:num w:numId="19">
    <w:abstractNumId w:val="5"/>
  </w:num>
  <w:num w:numId="20">
    <w:abstractNumId w:val="12"/>
  </w:num>
  <w:num w:numId="21">
    <w:abstractNumId w:val="20"/>
  </w:num>
  <w:num w:numId="22">
    <w:abstractNumId w:val="1"/>
  </w:num>
  <w:num w:numId="23">
    <w:abstractNumId w:val="4"/>
  </w:num>
  <w:num w:numId="24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D"/>
    <w:rsid w:val="00002C5B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63C6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578D9"/>
    <w:rsid w:val="00065D5E"/>
    <w:rsid w:val="00066B4C"/>
    <w:rsid w:val="00070C09"/>
    <w:rsid w:val="00075F7A"/>
    <w:rsid w:val="000776DD"/>
    <w:rsid w:val="000834EC"/>
    <w:rsid w:val="000837D3"/>
    <w:rsid w:val="00084EF6"/>
    <w:rsid w:val="0008602A"/>
    <w:rsid w:val="0009583F"/>
    <w:rsid w:val="0009634E"/>
    <w:rsid w:val="000A4A6E"/>
    <w:rsid w:val="000A6CE2"/>
    <w:rsid w:val="000A6D55"/>
    <w:rsid w:val="000B02CA"/>
    <w:rsid w:val="000B2032"/>
    <w:rsid w:val="000B2180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30AD"/>
    <w:rsid w:val="0012582B"/>
    <w:rsid w:val="001260D9"/>
    <w:rsid w:val="0012612F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339A"/>
    <w:rsid w:val="00173E52"/>
    <w:rsid w:val="00174CB8"/>
    <w:rsid w:val="00182A3C"/>
    <w:rsid w:val="0018339D"/>
    <w:rsid w:val="00186E8B"/>
    <w:rsid w:val="001872AB"/>
    <w:rsid w:val="00187458"/>
    <w:rsid w:val="0019498A"/>
    <w:rsid w:val="001963D6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53A0"/>
    <w:rsid w:val="001E6F7F"/>
    <w:rsid w:val="001F1676"/>
    <w:rsid w:val="001F1742"/>
    <w:rsid w:val="001F1775"/>
    <w:rsid w:val="001F3DF8"/>
    <w:rsid w:val="001F7BC1"/>
    <w:rsid w:val="0020011F"/>
    <w:rsid w:val="002050CF"/>
    <w:rsid w:val="002069C0"/>
    <w:rsid w:val="002224BE"/>
    <w:rsid w:val="002238FD"/>
    <w:rsid w:val="00223ADF"/>
    <w:rsid w:val="002275EA"/>
    <w:rsid w:val="0023054B"/>
    <w:rsid w:val="00230DA7"/>
    <w:rsid w:val="00231F4B"/>
    <w:rsid w:val="002320EC"/>
    <w:rsid w:val="00236B53"/>
    <w:rsid w:val="0024012C"/>
    <w:rsid w:val="0024253F"/>
    <w:rsid w:val="00250708"/>
    <w:rsid w:val="002535E6"/>
    <w:rsid w:val="0027255D"/>
    <w:rsid w:val="0027643C"/>
    <w:rsid w:val="0028121C"/>
    <w:rsid w:val="00281D31"/>
    <w:rsid w:val="00281FE7"/>
    <w:rsid w:val="00284C66"/>
    <w:rsid w:val="00285FD7"/>
    <w:rsid w:val="002863C3"/>
    <w:rsid w:val="002864C0"/>
    <w:rsid w:val="002A060C"/>
    <w:rsid w:val="002A1E4D"/>
    <w:rsid w:val="002A1F25"/>
    <w:rsid w:val="002A518A"/>
    <w:rsid w:val="002A7D2E"/>
    <w:rsid w:val="002B03BE"/>
    <w:rsid w:val="002B5728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22D5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4CFB"/>
    <w:rsid w:val="00337803"/>
    <w:rsid w:val="00340E98"/>
    <w:rsid w:val="00344D04"/>
    <w:rsid w:val="0034713A"/>
    <w:rsid w:val="00355FC5"/>
    <w:rsid w:val="0035692E"/>
    <w:rsid w:val="003604C8"/>
    <w:rsid w:val="003626B2"/>
    <w:rsid w:val="00363089"/>
    <w:rsid w:val="00370908"/>
    <w:rsid w:val="0037265A"/>
    <w:rsid w:val="00372CA4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07FE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A69"/>
    <w:rsid w:val="00414967"/>
    <w:rsid w:val="00421423"/>
    <w:rsid w:val="004253F1"/>
    <w:rsid w:val="00425B96"/>
    <w:rsid w:val="0043623E"/>
    <w:rsid w:val="004365AD"/>
    <w:rsid w:val="00440BB7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5D0E"/>
    <w:rsid w:val="00497761"/>
    <w:rsid w:val="004A1E38"/>
    <w:rsid w:val="004A2E2F"/>
    <w:rsid w:val="004B26DB"/>
    <w:rsid w:val="004B2B25"/>
    <w:rsid w:val="004B7F19"/>
    <w:rsid w:val="004C021E"/>
    <w:rsid w:val="004C61DE"/>
    <w:rsid w:val="004C6CF5"/>
    <w:rsid w:val="004D394D"/>
    <w:rsid w:val="004E07F7"/>
    <w:rsid w:val="004E5A26"/>
    <w:rsid w:val="004E6837"/>
    <w:rsid w:val="004E7238"/>
    <w:rsid w:val="004E73EB"/>
    <w:rsid w:val="004E79C5"/>
    <w:rsid w:val="004F0A55"/>
    <w:rsid w:val="004F1B49"/>
    <w:rsid w:val="004F1F37"/>
    <w:rsid w:val="004F50DA"/>
    <w:rsid w:val="004F51B3"/>
    <w:rsid w:val="004F5493"/>
    <w:rsid w:val="004F7B61"/>
    <w:rsid w:val="00500ADB"/>
    <w:rsid w:val="00500EF0"/>
    <w:rsid w:val="005048AC"/>
    <w:rsid w:val="00504985"/>
    <w:rsid w:val="00505107"/>
    <w:rsid w:val="00507873"/>
    <w:rsid w:val="00514D0B"/>
    <w:rsid w:val="0051731B"/>
    <w:rsid w:val="005173D1"/>
    <w:rsid w:val="00521A35"/>
    <w:rsid w:val="00532940"/>
    <w:rsid w:val="00534EDD"/>
    <w:rsid w:val="005357C0"/>
    <w:rsid w:val="00535861"/>
    <w:rsid w:val="005359B3"/>
    <w:rsid w:val="00536A8F"/>
    <w:rsid w:val="0053745B"/>
    <w:rsid w:val="0054058F"/>
    <w:rsid w:val="00544866"/>
    <w:rsid w:val="00546F99"/>
    <w:rsid w:val="00550C58"/>
    <w:rsid w:val="0055525D"/>
    <w:rsid w:val="00556F40"/>
    <w:rsid w:val="00563A7F"/>
    <w:rsid w:val="00565D22"/>
    <w:rsid w:val="00572F72"/>
    <w:rsid w:val="00577A57"/>
    <w:rsid w:val="00582254"/>
    <w:rsid w:val="00582DE2"/>
    <w:rsid w:val="005849FB"/>
    <w:rsid w:val="00584F65"/>
    <w:rsid w:val="00587335"/>
    <w:rsid w:val="005968BA"/>
    <w:rsid w:val="005A64DF"/>
    <w:rsid w:val="005B0024"/>
    <w:rsid w:val="005B1C3B"/>
    <w:rsid w:val="005B2259"/>
    <w:rsid w:val="005C119C"/>
    <w:rsid w:val="005C381B"/>
    <w:rsid w:val="005D48FF"/>
    <w:rsid w:val="005D6AAE"/>
    <w:rsid w:val="005E1211"/>
    <w:rsid w:val="005E6A3E"/>
    <w:rsid w:val="005F3113"/>
    <w:rsid w:val="00601DA1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64A"/>
    <w:rsid w:val="00630C2A"/>
    <w:rsid w:val="0063251C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B5012"/>
    <w:rsid w:val="006B5276"/>
    <w:rsid w:val="006B605C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3159"/>
    <w:rsid w:val="006F48AF"/>
    <w:rsid w:val="006F49B8"/>
    <w:rsid w:val="006F5BA3"/>
    <w:rsid w:val="0070159C"/>
    <w:rsid w:val="007016A5"/>
    <w:rsid w:val="007033FD"/>
    <w:rsid w:val="007036E7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92DEC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111E"/>
    <w:rsid w:val="007F2DD8"/>
    <w:rsid w:val="007F407D"/>
    <w:rsid w:val="007F5C2E"/>
    <w:rsid w:val="007F6528"/>
    <w:rsid w:val="007F7D23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5597"/>
    <w:rsid w:val="00846C94"/>
    <w:rsid w:val="00847440"/>
    <w:rsid w:val="0085197D"/>
    <w:rsid w:val="008552F6"/>
    <w:rsid w:val="0085671E"/>
    <w:rsid w:val="00861E04"/>
    <w:rsid w:val="00865616"/>
    <w:rsid w:val="0086655E"/>
    <w:rsid w:val="00874376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27DB"/>
    <w:rsid w:val="0091377B"/>
    <w:rsid w:val="00921156"/>
    <w:rsid w:val="00921D2D"/>
    <w:rsid w:val="0092475E"/>
    <w:rsid w:val="00924F83"/>
    <w:rsid w:val="00926BFC"/>
    <w:rsid w:val="0093258D"/>
    <w:rsid w:val="009414EE"/>
    <w:rsid w:val="009427BE"/>
    <w:rsid w:val="00955D55"/>
    <w:rsid w:val="0096015C"/>
    <w:rsid w:val="00960ACA"/>
    <w:rsid w:val="00961619"/>
    <w:rsid w:val="009621CB"/>
    <w:rsid w:val="00964732"/>
    <w:rsid w:val="0096612C"/>
    <w:rsid w:val="00967F41"/>
    <w:rsid w:val="00974082"/>
    <w:rsid w:val="00987D41"/>
    <w:rsid w:val="00991A2D"/>
    <w:rsid w:val="00995308"/>
    <w:rsid w:val="009A1306"/>
    <w:rsid w:val="009A1E05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3B9"/>
    <w:rsid w:val="009E6841"/>
    <w:rsid w:val="009E7096"/>
    <w:rsid w:val="009F1AD9"/>
    <w:rsid w:val="009F28ED"/>
    <w:rsid w:val="009F6819"/>
    <w:rsid w:val="009F726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02E8"/>
    <w:rsid w:val="00AC3F3B"/>
    <w:rsid w:val="00AC5110"/>
    <w:rsid w:val="00AC6C0C"/>
    <w:rsid w:val="00AC7B77"/>
    <w:rsid w:val="00AD5CAC"/>
    <w:rsid w:val="00AE0CBF"/>
    <w:rsid w:val="00AE2609"/>
    <w:rsid w:val="00AE4E34"/>
    <w:rsid w:val="00AE6F12"/>
    <w:rsid w:val="00AF54B4"/>
    <w:rsid w:val="00B01A91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240"/>
    <w:rsid w:val="00B67AB3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23BC"/>
    <w:rsid w:val="00BD316F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4135"/>
    <w:rsid w:val="00C7722C"/>
    <w:rsid w:val="00C77B6D"/>
    <w:rsid w:val="00C80B2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48AF"/>
    <w:rsid w:val="00CC7AAA"/>
    <w:rsid w:val="00CC7CC0"/>
    <w:rsid w:val="00CD421E"/>
    <w:rsid w:val="00CD6802"/>
    <w:rsid w:val="00CD68DE"/>
    <w:rsid w:val="00CD6A4F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024E"/>
    <w:rsid w:val="00D41C85"/>
    <w:rsid w:val="00D4265C"/>
    <w:rsid w:val="00D46444"/>
    <w:rsid w:val="00D52FD1"/>
    <w:rsid w:val="00D61E8F"/>
    <w:rsid w:val="00D644AE"/>
    <w:rsid w:val="00D66DA5"/>
    <w:rsid w:val="00D73B2A"/>
    <w:rsid w:val="00D805E7"/>
    <w:rsid w:val="00D90879"/>
    <w:rsid w:val="00D929E3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18DF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0F90"/>
    <w:rsid w:val="00E06DEB"/>
    <w:rsid w:val="00E12677"/>
    <w:rsid w:val="00E1427E"/>
    <w:rsid w:val="00E14A04"/>
    <w:rsid w:val="00E20CD0"/>
    <w:rsid w:val="00E20D5F"/>
    <w:rsid w:val="00E215EC"/>
    <w:rsid w:val="00E225F4"/>
    <w:rsid w:val="00E314CB"/>
    <w:rsid w:val="00E34083"/>
    <w:rsid w:val="00E3534D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5450B"/>
    <w:rsid w:val="00E60EE9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4396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5CCE"/>
    <w:rsid w:val="00FB6942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B6D594"/>
  <w15:chartTrackingRefBased/>
  <w15:docId w15:val="{F2EA4D85-0397-4482-A40F-8C06D1DE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269"/>
    <w:rPr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rsid w:val="00316AE4"/>
    <w:rPr>
      <w:b/>
      <w:i/>
      <w:sz w:val="24"/>
      <w:szCs w:val="24"/>
      <w:lang w:eastAsia="en-US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basedOn w:val="Zadanifontodlomka"/>
    <w:rPr>
      <w:i/>
    </w:rPr>
  </w:style>
  <w:style w:type="character" w:customStyle="1" w:styleId="Primjer">
    <w:name w:val="Primjer"/>
    <w:basedOn w:val="Zadanifontodlomka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Zadanifontodlomka"/>
    <w:link w:val="Natuknice2"/>
    <w:rsid w:val="00582254"/>
    <w:rPr>
      <w:noProof/>
      <w:sz w:val="24"/>
      <w:szCs w:val="24"/>
      <w:lang w:eastAsia="en-US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basedOn w:val="Zadanifontodlomka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semiHidden/>
    <w:rsid w:val="004E7238"/>
  </w:style>
  <w:style w:type="paragraph" w:styleId="Sadraj2">
    <w:name w:val="toc 2"/>
    <w:basedOn w:val="Normal"/>
    <w:next w:val="Normal"/>
    <w:autoRedefine/>
    <w:semiHidden/>
    <w:rsid w:val="004E7238"/>
    <w:pPr>
      <w:ind w:left="240"/>
    </w:pPr>
  </w:style>
  <w:style w:type="paragraph" w:styleId="Sadraj3">
    <w:name w:val="toc 3"/>
    <w:basedOn w:val="Normal"/>
    <w:next w:val="Normal"/>
    <w:autoRedefine/>
    <w:semiHidden/>
    <w:rsid w:val="004E7238"/>
    <w:pPr>
      <w:ind w:left="480"/>
    </w:pPr>
  </w:style>
  <w:style w:type="character" w:styleId="Hiperveza">
    <w:name w:val="Hyperlink"/>
    <w:basedOn w:val="Zadanifontodlomka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rsid w:val="00026467"/>
    <w:rPr>
      <w:color w:val="800080"/>
      <w:u w:val="single"/>
    </w:rPr>
  </w:style>
  <w:style w:type="paragraph" w:styleId="StandardWeb">
    <w:name w:val="Normal (Web)"/>
    <w:basedOn w:val="Normal"/>
    <w:uiPriority w:val="99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character" w:styleId="Naglaeno">
    <w:name w:val="Strong"/>
    <w:uiPriority w:val="22"/>
    <w:qFormat/>
    <w:rsid w:val="00FB6942"/>
    <w:rPr>
      <w:b/>
      <w:bCs/>
    </w:rPr>
  </w:style>
  <w:style w:type="paragraph" w:styleId="Odlomakpopisa">
    <w:name w:val="List Paragraph"/>
    <w:basedOn w:val="Normal"/>
    <w:uiPriority w:val="34"/>
    <w:qFormat/>
    <w:rsid w:val="000363C6"/>
    <w:pPr>
      <w:ind w:left="720"/>
      <w:contextualSpacing/>
    </w:pPr>
  </w:style>
  <w:style w:type="table" w:styleId="ivopisnatablicareetke6">
    <w:name w:val="Grid Table 6 Colorful"/>
    <w:basedOn w:val="Obinatablica"/>
    <w:uiPriority w:val="51"/>
    <w:rsid w:val="00B67A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icareetke3">
    <w:name w:val="Grid Table 3"/>
    <w:basedOn w:val="Obinatablica"/>
    <w:uiPriority w:val="48"/>
    <w:rsid w:val="00B67A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mnatablicareetke5-isticanje3">
    <w:name w:val="Grid Table 5 Dark Accent 3"/>
    <w:basedOn w:val="Obinatablica"/>
    <w:uiPriority w:val="50"/>
    <w:rsid w:val="00B67A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icareetke4-isticanje3">
    <w:name w:val="Grid Table 4 Accent 3"/>
    <w:basedOn w:val="Obinatablica"/>
    <w:uiPriority w:val="49"/>
    <w:rsid w:val="00B67AB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ivopisnatablicareetke7-isticanje2">
    <w:name w:val="Grid Table 7 Colorful Accent 2"/>
    <w:basedOn w:val="Obinatablica"/>
    <w:uiPriority w:val="52"/>
    <w:rsid w:val="00B67AB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ivopisnatablicareetke7">
    <w:name w:val="Grid Table 7 Colorful"/>
    <w:basedOn w:val="Obinatablica"/>
    <w:uiPriority w:val="52"/>
    <w:rsid w:val="00B67A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icapopisa2">
    <w:name w:val="List Table 2"/>
    <w:basedOn w:val="Obinatablica"/>
    <w:uiPriority w:val="47"/>
    <w:rsid w:val="00B67A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ivopisnatablicareetke7-isticanje5">
    <w:name w:val="Grid Table 7 Colorful Accent 5"/>
    <w:basedOn w:val="Obinatablica"/>
    <w:uiPriority w:val="52"/>
    <w:rsid w:val="00B67AB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ivopisnatablicapopisa7">
    <w:name w:val="List Table 7 Colorful"/>
    <w:basedOn w:val="Obinatablica"/>
    <w:uiPriority w:val="52"/>
    <w:rsid w:val="00B67A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lica7-isticanje3">
    <w:name w:val="List Table 7 Colorful Accent 3"/>
    <w:basedOn w:val="Obinatablica"/>
    <w:uiPriority w:val="52"/>
    <w:rsid w:val="00B67AB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binatablica3">
    <w:name w:val="Plain Table 3"/>
    <w:basedOn w:val="Obinatablica"/>
    <w:uiPriority w:val="43"/>
    <w:rsid w:val="00B67A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inatablica5">
    <w:name w:val="Plain Table 5"/>
    <w:basedOn w:val="Obinatablica"/>
    <w:uiPriority w:val="45"/>
    <w:rsid w:val="00B67A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icareetke2">
    <w:name w:val="Grid Table 2"/>
    <w:basedOn w:val="Obinatablica"/>
    <w:uiPriority w:val="47"/>
    <w:rsid w:val="00B67A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ijetlatablicapopisa1">
    <w:name w:val="List Table 1 Light"/>
    <w:basedOn w:val="Obinatablica"/>
    <w:uiPriority w:val="46"/>
    <w:rsid w:val="00B67A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2224BE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ekstfusnote">
    <w:name w:val="footnote text"/>
    <w:basedOn w:val="Normal"/>
    <w:link w:val="TekstfusnoteChar"/>
    <w:uiPriority w:val="99"/>
    <w:unhideWhenUsed/>
    <w:rsid w:val="002224BE"/>
    <w:rPr>
      <w:rFonts w:asciiTheme="minorHAnsi" w:eastAsiaTheme="minorEastAsia" w:hAnsiTheme="minorHAnsi"/>
      <w:sz w:val="20"/>
      <w:szCs w:val="20"/>
      <w:lang w:val="en-US"/>
    </w:rPr>
  </w:style>
  <w:style w:type="character" w:customStyle="1" w:styleId="TekstfusnoteChar">
    <w:name w:val="Tekst fusnote Char"/>
    <w:basedOn w:val="Zadanifontodlomka"/>
    <w:link w:val="Tekstfusnote"/>
    <w:uiPriority w:val="99"/>
    <w:rsid w:val="002224BE"/>
    <w:rPr>
      <w:rFonts w:asciiTheme="minorHAnsi" w:eastAsiaTheme="minorEastAsia" w:hAnsiTheme="minorHAnsi"/>
      <w:lang w:val="en-US" w:eastAsia="en-US"/>
    </w:rPr>
  </w:style>
  <w:style w:type="character" w:styleId="Neupadljivoisticanje">
    <w:name w:val="Subtle Emphasis"/>
    <w:basedOn w:val="Zadanifontodlomka"/>
    <w:uiPriority w:val="19"/>
    <w:qFormat/>
    <w:rsid w:val="002224BE"/>
    <w:rPr>
      <w:i/>
      <w:iCs/>
    </w:rPr>
  </w:style>
  <w:style w:type="table" w:styleId="Svijetlosjenanje-Isticanje1">
    <w:name w:val="Light Shading Accent 1"/>
    <w:basedOn w:val="Obinatablica"/>
    <w:uiPriority w:val="60"/>
    <w:rsid w:val="002224BE"/>
    <w:rPr>
      <w:rFonts w:asciiTheme="minorHAnsi" w:eastAsiaTheme="minorEastAsia" w:hAnsiTheme="minorHAnsi" w:cstheme="minorBidi"/>
      <w:color w:val="2F5496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Calendar1">
    <w:name w:val="Calendar 1"/>
    <w:basedOn w:val="Obinatablica"/>
    <w:uiPriority w:val="99"/>
    <w:qFormat/>
    <w:rsid w:val="002224BE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Svijetlipopis">
    <w:name w:val="Light List"/>
    <w:basedOn w:val="Obinatablica"/>
    <w:uiPriority w:val="61"/>
    <w:rsid w:val="002224BE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areetkatablice">
    <w:name w:val="Grid Table Light"/>
    <w:basedOn w:val="Obinatablica"/>
    <w:uiPriority w:val="40"/>
    <w:rsid w:val="002224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icareetke3-isticanje3">
    <w:name w:val="Grid Table 3 Accent 3"/>
    <w:basedOn w:val="Obinatablica"/>
    <w:uiPriority w:val="48"/>
    <w:rsid w:val="002224B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tudijaIzvodljivos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18B87-7305-41B5-9BCD-9330A00B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StudijaIzvodljivosti.dot</Template>
  <TotalTime>75</TotalTime>
  <Pages>7</Pages>
  <Words>2034</Words>
  <Characters>11594</Characters>
  <Application>Microsoft Office Word</Application>
  <DocSecurity>0</DocSecurity>
  <Lines>96</Lines>
  <Paragraphs>27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Studija izvodljivosti</vt:lpstr>
      <vt:lpstr>Studija izvodljivosti</vt:lpstr>
    </vt:vector>
  </TitlesOfParts>
  <Manager>Krešimir Fertalj</Manager>
  <Company>FER</Company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Studija izvodljivosti</dc:title>
  <dc:subject>Predložak</dc:subject>
  <dc:creator>Krešimir Fertalj</dc:creator>
  <cp:keywords/>
  <cp:lastModifiedBy>Mila Lovric</cp:lastModifiedBy>
  <cp:revision>4</cp:revision>
  <cp:lastPrinted>2004-04-22T16:55:00Z</cp:lastPrinted>
  <dcterms:created xsi:type="dcterms:W3CDTF">2024-08-13T21:27:00Z</dcterms:created>
  <dcterms:modified xsi:type="dcterms:W3CDTF">2024-08-17T15:18:00Z</dcterms:modified>
</cp:coreProperties>
</file>